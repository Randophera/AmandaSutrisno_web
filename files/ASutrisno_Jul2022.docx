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65AB" w14:textId="77777777" w:rsidR="00CA7C59" w:rsidRPr="00345DDD" w:rsidRDefault="00345DDD" w:rsidP="00AD18E9">
      <w:pPr>
        <w:pStyle w:val="Title"/>
        <w:rPr>
          <w:rFonts w:ascii="Garamond" w:hAnsi="Garamond"/>
        </w:rPr>
      </w:pPr>
      <w:r w:rsidRPr="00345DDD">
        <w:rPr>
          <w:rFonts w:ascii="Garamond" w:hAnsi="Garamond"/>
        </w:rPr>
        <w:t>a</w:t>
      </w:r>
      <w:r>
        <w:rPr>
          <w:rFonts w:ascii="Garamond" w:hAnsi="Garamond"/>
        </w:rPr>
        <w:t>M</w:t>
      </w:r>
      <w:r w:rsidRPr="00345DDD">
        <w:rPr>
          <w:rFonts w:ascii="Garamond" w:hAnsi="Garamond"/>
        </w:rPr>
        <w:t>ANDA SUTRISNO</w:t>
      </w:r>
    </w:p>
    <w:p w14:paraId="6027239E" w14:textId="77777777" w:rsidR="00DE3B0C" w:rsidRPr="00640DA6" w:rsidRDefault="00487D21" w:rsidP="00385CE0">
      <w:pPr>
        <w:pStyle w:val="Heading1"/>
      </w:pPr>
      <w:r>
        <w:t>Summary</w:t>
      </w:r>
    </w:p>
    <w:p w14:paraId="588E3DB6" w14:textId="613DBBC0" w:rsidR="003C68A8" w:rsidRDefault="000A440F" w:rsidP="00127431">
      <w:r>
        <w:t xml:space="preserve">Second year </w:t>
      </w:r>
      <w:r w:rsidR="00DC5FDE">
        <w:t xml:space="preserve">PhD student with </w:t>
      </w:r>
      <w:r w:rsidR="00A62915">
        <w:t>3.5</w:t>
      </w:r>
      <w:r w:rsidR="00DC5FDE">
        <w:t xml:space="preserve"> years prior</w:t>
      </w:r>
      <w:r w:rsidR="007B1578">
        <w:t xml:space="preserve"> working</w:t>
      </w:r>
      <w:r w:rsidR="00DC5FDE">
        <w:t xml:space="preserve"> experience as a research engineer</w:t>
      </w:r>
      <w:r w:rsidR="00887E1B">
        <w:t xml:space="preserve">. Expertise in </w:t>
      </w:r>
      <w:r w:rsidR="00DC5FDE">
        <w:t>theoretical modeling/simulation</w:t>
      </w:r>
      <w:r w:rsidR="00FB50DB">
        <w:t xml:space="preserve"> and automatic design</w:t>
      </w:r>
      <w:r w:rsidR="00DC5FDE">
        <w:t xml:space="preserve"> for robotic</w:t>
      </w:r>
      <w:r w:rsidR="00FB50DB">
        <w:t>s</w:t>
      </w:r>
      <w:r w:rsidR="00DC5FDE">
        <w:t xml:space="preserve">. </w:t>
      </w:r>
    </w:p>
    <w:p w14:paraId="6F58A479" w14:textId="77777777" w:rsidR="000A2274" w:rsidRPr="00640DA6" w:rsidRDefault="00000000" w:rsidP="000A2274">
      <w:pPr>
        <w:pStyle w:val="Heading1"/>
      </w:pPr>
      <w:sdt>
        <w:sdtPr>
          <w:alias w:val="Education:"/>
          <w:tag w:val="Education:"/>
          <w:id w:val="-1938512403"/>
          <w:placeholder>
            <w:docPart w:val="F175457C105C4DA6915D839BCAF7C105"/>
          </w:placeholder>
          <w:temporary/>
          <w:showingPlcHdr/>
          <w15:appearance w15:val="hidden"/>
        </w:sdtPr>
        <w:sdtContent>
          <w:r w:rsidR="000A2274" w:rsidRPr="00640DA6">
            <w:t>Education</w:t>
          </w:r>
        </w:sdtContent>
      </w:sdt>
    </w:p>
    <w:p w14:paraId="36AAA47A" w14:textId="77777777" w:rsidR="000A2274" w:rsidRPr="00640DA6" w:rsidRDefault="000A2274" w:rsidP="000A2274">
      <w:pPr>
        <w:pStyle w:val="Heading2"/>
      </w:pPr>
      <w:r>
        <w:rPr>
          <w:b/>
          <w:bCs/>
        </w:rPr>
        <w:t>Sep</w:t>
      </w:r>
      <w:r w:rsidRPr="00221ED9">
        <w:rPr>
          <w:b/>
          <w:bCs/>
        </w:rPr>
        <w:t xml:space="preserve"> </w:t>
      </w:r>
      <w:proofErr w:type="gramStart"/>
      <w:r w:rsidRPr="00221ED9">
        <w:rPr>
          <w:b/>
          <w:bCs/>
        </w:rPr>
        <w:t>20</w:t>
      </w:r>
      <w:r>
        <w:rPr>
          <w:b/>
          <w:bCs/>
        </w:rPr>
        <w:t>20</w:t>
      </w:r>
      <w:r w:rsidRPr="00221ED9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21ED9">
        <w:rPr>
          <w:b/>
          <w:bCs/>
        </w:rPr>
        <w:t>–</w:t>
      </w:r>
      <w:proofErr w:type="gramEnd"/>
      <w:r w:rsidRPr="00221ED9">
        <w:rPr>
          <w:b/>
          <w:bCs/>
        </w:rPr>
        <w:t xml:space="preserve"> </w:t>
      </w:r>
      <w:r>
        <w:rPr>
          <w:b/>
          <w:bCs/>
        </w:rPr>
        <w:t xml:space="preserve"> present</w:t>
      </w:r>
      <w:r w:rsidRPr="00640DA6">
        <w:tab/>
      </w:r>
      <w:r>
        <w:t xml:space="preserve">          Vanderbilt University</w:t>
      </w:r>
      <w:r w:rsidRPr="00640DA6">
        <w:tab/>
      </w:r>
      <w:r>
        <w:t xml:space="preserve">    Nashville, USA</w:t>
      </w:r>
    </w:p>
    <w:p w14:paraId="4B74B329" w14:textId="425D7D60" w:rsidR="000A2274" w:rsidRDefault="000A2274" w:rsidP="000A2274">
      <w:pPr>
        <w:pStyle w:val="Heading3"/>
      </w:pPr>
      <w:r>
        <w:t xml:space="preserve">Doctor of </w:t>
      </w:r>
      <w:proofErr w:type="gramStart"/>
      <w:r>
        <w:t>Philosophy(</w:t>
      </w:r>
      <w:proofErr w:type="gramEnd"/>
      <w:r>
        <w:t xml:space="preserve">PhD), Mechanical Engineering (CGPA: </w:t>
      </w:r>
      <w:r w:rsidR="00A166EF">
        <w:t>3.7</w:t>
      </w:r>
      <w:r w:rsidR="000A440F">
        <w:t>/4.0</w:t>
      </w:r>
      <w:r>
        <w:t>)</w:t>
      </w:r>
    </w:p>
    <w:p w14:paraId="570A19BD" w14:textId="77777777" w:rsidR="000A2274" w:rsidRPr="00640DA6" w:rsidRDefault="000A2274" w:rsidP="000A2274">
      <w:pPr>
        <w:pStyle w:val="Heading2"/>
      </w:pPr>
      <w:r w:rsidRPr="00221ED9">
        <w:rPr>
          <w:b/>
          <w:bCs/>
        </w:rPr>
        <w:t>May 2013 – Sep 2016</w:t>
      </w:r>
      <w:r w:rsidRPr="00640DA6">
        <w:tab/>
      </w:r>
      <w:r>
        <w:t>SUTD</w:t>
      </w:r>
      <w:r w:rsidRPr="00640DA6">
        <w:tab/>
      </w:r>
      <w:r>
        <w:t>Singapore, Singapore</w:t>
      </w:r>
    </w:p>
    <w:p w14:paraId="2287703A" w14:textId="13982F6B" w:rsidR="00D069AB" w:rsidRDefault="000A2274" w:rsidP="000A2274">
      <w:pPr>
        <w:pStyle w:val="Heading3"/>
      </w:pPr>
      <w:r>
        <w:t xml:space="preserve">Bachelor of </w:t>
      </w:r>
      <w:proofErr w:type="gramStart"/>
      <w:r>
        <w:t>Engineering(</w:t>
      </w:r>
      <w:proofErr w:type="gramEnd"/>
      <w:r>
        <w:t>BEng), EPD,  General Engineering</w:t>
      </w:r>
      <w:r w:rsidR="000A440F">
        <w:t xml:space="preserve"> (CGPA: 3.5/4.0)</w:t>
      </w:r>
    </w:p>
    <w:p w14:paraId="3C90BB6E" w14:textId="688F81E2" w:rsidR="000F3A63" w:rsidRPr="00640DA6" w:rsidRDefault="000F3A63" w:rsidP="000F3A63">
      <w:pPr>
        <w:pStyle w:val="Heading1"/>
      </w:pPr>
      <w:r>
        <w:t>Honors</w:t>
      </w:r>
    </w:p>
    <w:p w14:paraId="32559369" w14:textId="1211B951" w:rsidR="00246597" w:rsidRDefault="003C6557" w:rsidP="000F3A63">
      <w:pPr>
        <w:pStyle w:val="Heading2"/>
      </w:pPr>
      <w:r>
        <w:t>Publication</w:t>
      </w:r>
      <w:r w:rsidR="00246597">
        <w:t>:</w:t>
      </w:r>
      <w:r>
        <w:t xml:space="preserve"> A. Sutrisno and D. J. Braun, “How to Run 50% faster without external energy”, Sci. Adv., (2020) was publicized in the newspaper </w:t>
      </w:r>
      <w:r w:rsidRPr="003C6557">
        <w:rPr>
          <w:i/>
          <w:iCs/>
        </w:rPr>
        <w:t>“The Guardian</w:t>
      </w:r>
      <w:r>
        <w:rPr>
          <w:i/>
          <w:iCs/>
        </w:rPr>
        <w:t>”</w:t>
      </w:r>
      <w:r w:rsidR="00246597" w:rsidRPr="00246597">
        <w:t xml:space="preserve"> </w:t>
      </w:r>
      <w:hyperlink r:id="rId7" w:history="1">
        <w:r w:rsidR="00246597" w:rsidRPr="00CF5FD9">
          <w:rPr>
            <w:rStyle w:val="Hyperlink"/>
          </w:rPr>
          <w:t>https://www.theguardian.com/science/2020/mar/26/spring-heeled-concept-that-could-see-usain-bolt-rocket-to-50mph</w:t>
        </w:r>
      </w:hyperlink>
    </w:p>
    <w:p w14:paraId="31894A6B" w14:textId="77777777" w:rsidR="00246597" w:rsidRPr="00246597" w:rsidRDefault="00246597" w:rsidP="000F3A63">
      <w:pPr>
        <w:pStyle w:val="Heading2"/>
      </w:pPr>
    </w:p>
    <w:p w14:paraId="505FD45E" w14:textId="2A23BCA1" w:rsidR="000F3A63" w:rsidRDefault="003C6557" w:rsidP="003C6557">
      <w:pPr>
        <w:pStyle w:val="Heading2"/>
      </w:pPr>
      <w:r>
        <w:t>Publication</w:t>
      </w:r>
      <w:r w:rsidR="00246597">
        <w:t>:</w:t>
      </w:r>
      <w:r>
        <w:t xml:space="preserve"> C. Lee, A. Sutrisno, et. al., “</w:t>
      </w:r>
      <w:r w:rsidRPr="00131141">
        <w:t xml:space="preserve">Imaging nodal knots in momentum space through </w:t>
      </w:r>
      <w:proofErr w:type="spellStart"/>
      <w:r w:rsidRPr="00131141">
        <w:t>topolectrical</w:t>
      </w:r>
      <w:proofErr w:type="spellEnd"/>
      <w:r w:rsidRPr="00131141">
        <w:t xml:space="preserve"> circuits</w:t>
      </w:r>
      <w:r>
        <w:t>”</w:t>
      </w:r>
      <w:r>
        <w:t xml:space="preserve">, Nat. </w:t>
      </w:r>
      <w:proofErr w:type="spellStart"/>
      <w:r>
        <w:t>Commun</w:t>
      </w:r>
      <w:proofErr w:type="spellEnd"/>
      <w:r>
        <w:t xml:space="preserve">., </w:t>
      </w:r>
      <w:r>
        <w:t>(2020)</w:t>
      </w:r>
      <w:r>
        <w:t>,</w:t>
      </w:r>
      <w:r>
        <w:t xml:space="preserve"> was </w:t>
      </w:r>
      <w:r>
        <w:t xml:space="preserve">selected for </w:t>
      </w:r>
      <w:r w:rsidRPr="00246597">
        <w:rPr>
          <w:i/>
          <w:iCs/>
        </w:rPr>
        <w:t xml:space="preserve">Editor’s Research Highlights in </w:t>
      </w:r>
      <w:r w:rsidR="00246597" w:rsidRPr="00246597">
        <w:rPr>
          <w:i/>
          <w:iCs/>
        </w:rPr>
        <w:t>condensed matter physics</w:t>
      </w:r>
      <w:r w:rsidR="00246597">
        <w:t xml:space="preserve"> in </w:t>
      </w:r>
      <w:r>
        <w:t>the journal Nature Communications.</w:t>
      </w:r>
    </w:p>
    <w:p w14:paraId="40352DB4" w14:textId="77777777" w:rsidR="00D069AB" w:rsidRPr="00640DA6" w:rsidRDefault="00D069AB" w:rsidP="00D069AB">
      <w:pPr>
        <w:pStyle w:val="Heading1"/>
      </w:pPr>
      <w:r>
        <w:t>Skills &amp; Expertise</w:t>
      </w:r>
    </w:p>
    <w:p w14:paraId="5327245D" w14:textId="77777777" w:rsidR="00D069AB" w:rsidRDefault="00D069AB" w:rsidP="00D069AB">
      <w:pPr>
        <w:rPr>
          <w:b/>
          <w:bCs/>
        </w:rPr>
        <w:sectPr w:rsidR="00D069AB" w:rsidSect="009C2291">
          <w:footerReference w:type="default" r:id="rId8"/>
          <w:footerReference w:type="first" r:id="rId9"/>
          <w:type w:val="continuous"/>
          <w:pgSz w:w="12240" w:h="15840" w:code="1"/>
          <w:pgMar w:top="851" w:right="851" w:bottom="1440" w:left="3119" w:header="964" w:footer="578" w:gutter="0"/>
          <w:cols w:space="720"/>
          <w:titlePg/>
          <w:docGrid w:linePitch="299"/>
        </w:sectPr>
      </w:pPr>
    </w:p>
    <w:p w14:paraId="1FAAD2B0" w14:textId="77777777" w:rsidR="00D069AB" w:rsidRDefault="00D069AB" w:rsidP="00D069AB">
      <w:pPr>
        <w:contextualSpacing/>
        <w:rPr>
          <w:b/>
          <w:bCs/>
        </w:rPr>
      </w:pPr>
    </w:p>
    <w:p w14:paraId="776167AD" w14:textId="1287AD31" w:rsidR="00D069AB" w:rsidRDefault="00D069AB" w:rsidP="00D069AB">
      <w:pPr>
        <w:contextualSpacing/>
      </w:pPr>
      <w:r w:rsidRPr="00D47375">
        <w:rPr>
          <w:b/>
          <w:bCs/>
        </w:rPr>
        <w:t>Theoretical Modelling</w:t>
      </w:r>
      <w:r w:rsidR="000A440F">
        <w:rPr>
          <w:b/>
          <w:bCs/>
        </w:rPr>
        <w:t>/Simulation</w:t>
      </w:r>
      <w:r w:rsidRPr="00D47375">
        <w:rPr>
          <w:b/>
          <w:bCs/>
        </w:rPr>
        <w:t>:</w:t>
      </w:r>
      <w:r>
        <w:rPr>
          <w:b/>
          <w:bCs/>
        </w:rPr>
        <w:t xml:space="preserve"> </w:t>
      </w:r>
      <w:r w:rsidR="006D760C">
        <w:t>Solid mechanics</w:t>
      </w:r>
      <w:r>
        <w:t xml:space="preserve">, </w:t>
      </w:r>
      <w:r w:rsidR="00324E63">
        <w:t xml:space="preserve">Partial Differential Equations, </w:t>
      </w:r>
      <w:r w:rsidR="000A440F">
        <w:t>Finite Element Method</w:t>
      </w:r>
      <w:r w:rsidR="00324E63">
        <w:t>, Nonlinear Optimization</w:t>
      </w:r>
    </w:p>
    <w:p w14:paraId="6AB58572" w14:textId="0902538D" w:rsidR="00C72FBC" w:rsidRDefault="00C72FBC" w:rsidP="00D069AB">
      <w:pPr>
        <w:contextualSpacing/>
      </w:pPr>
    </w:p>
    <w:p w14:paraId="394BF8C7" w14:textId="58B9625A" w:rsidR="00324E63" w:rsidRDefault="00324E63" w:rsidP="00D069AB">
      <w:pPr>
        <w:contextualSpacing/>
      </w:pPr>
      <w:r w:rsidRPr="00324E63">
        <w:rPr>
          <w:b/>
          <w:bCs/>
        </w:rPr>
        <w:t>Programming:</w:t>
      </w:r>
      <w:r>
        <w:t xml:space="preserve"> C++, Python, html, CSS, </w:t>
      </w:r>
      <w:proofErr w:type="spellStart"/>
      <w:r>
        <w:t>Javascript</w:t>
      </w:r>
      <w:proofErr w:type="spellEnd"/>
      <w:r>
        <w:t>, MATLAB</w:t>
      </w:r>
    </w:p>
    <w:p w14:paraId="6ED34B76" w14:textId="77777777" w:rsidR="00D069AB" w:rsidRDefault="00D069AB" w:rsidP="00D069AB">
      <w:pPr>
        <w:contextualSpacing/>
      </w:pPr>
    </w:p>
    <w:p w14:paraId="3B02D232" w14:textId="219C4EE2" w:rsidR="00D069AB" w:rsidRPr="001E1944" w:rsidRDefault="00324E63" w:rsidP="00D069AB">
      <w:pPr>
        <w:contextualSpacing/>
      </w:pPr>
      <w:r>
        <w:rPr>
          <w:b/>
          <w:bCs/>
        </w:rPr>
        <w:t xml:space="preserve">Commercial </w:t>
      </w:r>
      <w:r w:rsidR="00D069AB">
        <w:rPr>
          <w:b/>
          <w:bCs/>
        </w:rPr>
        <w:t xml:space="preserve">Software: </w:t>
      </w:r>
      <w:r w:rsidRPr="00324E63">
        <w:t>Ansys Mechanical</w:t>
      </w:r>
      <w:r>
        <w:rPr>
          <w:b/>
          <w:bCs/>
        </w:rPr>
        <w:t xml:space="preserve">, </w:t>
      </w:r>
      <w:r w:rsidR="00D069AB" w:rsidRPr="001E1944">
        <w:t xml:space="preserve">Autodesk Fusion 360, </w:t>
      </w:r>
      <w:proofErr w:type="spellStart"/>
      <w:r w:rsidR="00D069AB" w:rsidRPr="001E1944">
        <w:t>Solidworks</w:t>
      </w:r>
      <w:proofErr w:type="spellEnd"/>
      <w:r w:rsidR="00B30894">
        <w:t xml:space="preserve">, </w:t>
      </w:r>
      <w:proofErr w:type="spellStart"/>
      <w:r w:rsidR="00B30894">
        <w:t>Wordpress</w:t>
      </w:r>
      <w:proofErr w:type="spellEnd"/>
    </w:p>
    <w:p w14:paraId="7646AA64" w14:textId="77777777" w:rsidR="00D069AB" w:rsidRDefault="00D069AB" w:rsidP="00D069AB">
      <w:pPr>
        <w:contextualSpacing/>
      </w:pPr>
    </w:p>
    <w:p w14:paraId="1E6D6B01" w14:textId="77777777" w:rsidR="00127431" w:rsidRPr="00640DA6" w:rsidRDefault="006F2CD8" w:rsidP="00A07342">
      <w:pPr>
        <w:pStyle w:val="Heading1"/>
      </w:pPr>
      <w:r>
        <w:t>EMPLOYMENT</w:t>
      </w:r>
    </w:p>
    <w:p w14:paraId="7B5F39DA" w14:textId="18D60E7F" w:rsidR="00294EA0" w:rsidRPr="00640DA6" w:rsidRDefault="00B92CE8" w:rsidP="00294EA0">
      <w:pPr>
        <w:pStyle w:val="Heading2"/>
      </w:pPr>
      <w:r>
        <w:rPr>
          <w:b/>
          <w:bCs/>
        </w:rPr>
        <w:t>Feb</w:t>
      </w:r>
      <w:r w:rsidR="00294EA0" w:rsidRPr="00221ED9">
        <w:rPr>
          <w:b/>
          <w:bCs/>
        </w:rPr>
        <w:t xml:space="preserve"> 20</w:t>
      </w:r>
      <w:r w:rsidR="00294EA0">
        <w:rPr>
          <w:b/>
          <w:bCs/>
        </w:rPr>
        <w:t>20</w:t>
      </w:r>
      <w:r w:rsidR="00294EA0" w:rsidRPr="00221ED9">
        <w:rPr>
          <w:b/>
          <w:bCs/>
        </w:rPr>
        <w:t xml:space="preserve"> –</w:t>
      </w:r>
      <w:r w:rsidR="00294EA0">
        <w:rPr>
          <w:b/>
          <w:bCs/>
        </w:rPr>
        <w:t xml:space="preserve"> present</w:t>
      </w:r>
      <w:r w:rsidR="00294EA0">
        <w:tab/>
        <w:t xml:space="preserve">              Vanderbilt University</w:t>
      </w:r>
      <w:r w:rsidR="00294EA0">
        <w:tab/>
        <w:t xml:space="preserve">   Nashville, TN</w:t>
      </w:r>
    </w:p>
    <w:p w14:paraId="0F3B5A68" w14:textId="612F3BF5" w:rsidR="00294EA0" w:rsidRPr="00C406B8" w:rsidRDefault="00294EA0" w:rsidP="00294EA0">
      <w:pPr>
        <w:pStyle w:val="Heading3"/>
      </w:pPr>
      <w:r>
        <w:t>Research Assistant/PhD Student</w:t>
      </w:r>
    </w:p>
    <w:p w14:paraId="73080525" w14:textId="4006E9B4" w:rsidR="00294EA0" w:rsidRDefault="00294EA0" w:rsidP="00294EA0">
      <w:pPr>
        <w:pStyle w:val="ListBullet"/>
        <w:numPr>
          <w:ilvl w:val="0"/>
          <w:numId w:val="0"/>
        </w:numPr>
        <w:ind w:left="360"/>
      </w:pPr>
      <w:r>
        <w:rPr>
          <w:b/>
          <w:bCs/>
        </w:rPr>
        <w:t xml:space="preserve">Advanced Robotics and Control (ARC) Lab </w:t>
      </w:r>
      <w:r w:rsidRPr="000455AD">
        <w:t>(</w:t>
      </w:r>
      <w:r w:rsidRPr="000455AD">
        <w:rPr>
          <w:b/>
          <w:bCs/>
        </w:rPr>
        <w:t>PI:</w:t>
      </w:r>
      <w:r w:rsidR="00436604">
        <w:rPr>
          <w:b/>
          <w:bCs/>
        </w:rPr>
        <w:t xml:space="preserve"> Professor David Braun</w:t>
      </w:r>
      <w:r w:rsidRPr="000455AD">
        <w:t>)</w:t>
      </w:r>
    </w:p>
    <w:p w14:paraId="2920B4A6" w14:textId="776C620A" w:rsidR="00511811" w:rsidRDefault="00AF7BE0" w:rsidP="00511811">
      <w:pPr>
        <w:pStyle w:val="ListBullet"/>
      </w:pPr>
      <w:r>
        <w:t xml:space="preserve">Develops </w:t>
      </w:r>
      <w:r w:rsidR="00693AFD">
        <w:t>flexible, 3D-printable, “passive mechanisms”, devices to store and manipulate energy without requiring an internal power supply.</w:t>
      </w:r>
    </w:p>
    <w:p w14:paraId="13FA1199" w14:textId="05D7E79B" w:rsidR="00693AFD" w:rsidRDefault="00693AFD" w:rsidP="00511811">
      <w:pPr>
        <w:pStyle w:val="ListBullet"/>
      </w:pPr>
      <w:r>
        <w:t>Passive mechanisms find use in human augmentation applications such as building a battery-less leg exoskeleton to enable a human to run 50% faster or jump 3x higher.</w:t>
      </w:r>
    </w:p>
    <w:p w14:paraId="46DCE17A" w14:textId="68A9136D" w:rsidR="00693AFD" w:rsidRDefault="00693AFD" w:rsidP="00511811">
      <w:pPr>
        <w:pStyle w:val="ListBullet"/>
      </w:pPr>
      <w:r>
        <w:t xml:space="preserve">Develops automatic design algorithms for passive mechanisms, </w:t>
      </w:r>
      <w:proofErr w:type="gramStart"/>
      <w:r w:rsidR="00232217">
        <w:t>i.e.</w:t>
      </w:r>
      <w:proofErr w:type="gramEnd"/>
      <w:r w:rsidR="00232217">
        <w:t xml:space="preserve"> </w:t>
      </w:r>
      <w:r>
        <w:t xml:space="preserve">software to </w:t>
      </w:r>
      <w:r w:rsidR="00232217">
        <w:t>optimize the</w:t>
      </w:r>
      <w:r w:rsidR="00232217">
        <w:t xml:space="preserve"> dimensions of a simulated structure(Ansys Mechanical) i</w:t>
      </w:r>
      <w:r>
        <w:t>n order to obtain the structure with the lowest weight, smallest size, and highest energy stored.</w:t>
      </w:r>
    </w:p>
    <w:p w14:paraId="7DCEE4A3" w14:textId="7AF8BC3D" w:rsidR="00246597" w:rsidRDefault="00AA22E8" w:rsidP="00246597">
      <w:pPr>
        <w:pStyle w:val="ListBullet"/>
      </w:pPr>
      <w:r>
        <w:t>Webmaster for lab website(</w:t>
      </w:r>
      <w:proofErr w:type="spellStart"/>
      <w:r>
        <w:t>wordpress</w:t>
      </w:r>
      <w:proofErr w:type="spellEnd"/>
      <w:r>
        <w:t xml:space="preserve">): </w:t>
      </w:r>
      <w:hyperlink r:id="rId10" w:history="1">
        <w:r w:rsidR="00246597" w:rsidRPr="00CF5FD9">
          <w:rPr>
            <w:rStyle w:val="Hyperlink"/>
          </w:rPr>
          <w:t>https://lab.vanderbilt.edu/arclab/</w:t>
        </w:r>
      </w:hyperlink>
    </w:p>
    <w:p w14:paraId="335A7A67" w14:textId="3116A034" w:rsidR="00246597" w:rsidRDefault="00246597" w:rsidP="00246597">
      <w:pPr>
        <w:pStyle w:val="ListBullet"/>
        <w:numPr>
          <w:ilvl w:val="0"/>
          <w:numId w:val="0"/>
        </w:numPr>
        <w:ind w:left="360" w:hanging="360"/>
      </w:pPr>
    </w:p>
    <w:p w14:paraId="4C0CBC1D" w14:textId="1F997A7B" w:rsidR="00246597" w:rsidRDefault="00246597" w:rsidP="00246597">
      <w:pPr>
        <w:pStyle w:val="ListBullet"/>
        <w:numPr>
          <w:ilvl w:val="0"/>
          <w:numId w:val="0"/>
        </w:numPr>
        <w:ind w:left="360" w:hanging="360"/>
      </w:pPr>
    </w:p>
    <w:p w14:paraId="5DFC8145" w14:textId="3AF823EF" w:rsidR="00246597" w:rsidRDefault="00246597" w:rsidP="00246597">
      <w:pPr>
        <w:pStyle w:val="ListBullet"/>
        <w:numPr>
          <w:ilvl w:val="0"/>
          <w:numId w:val="0"/>
        </w:numPr>
        <w:ind w:left="360" w:hanging="360"/>
      </w:pPr>
    </w:p>
    <w:p w14:paraId="5C8768EE" w14:textId="77777777" w:rsidR="00246597" w:rsidRDefault="00246597" w:rsidP="00246597">
      <w:pPr>
        <w:pStyle w:val="ListBullet"/>
        <w:numPr>
          <w:ilvl w:val="0"/>
          <w:numId w:val="0"/>
        </w:numPr>
        <w:ind w:left="360" w:hanging="360"/>
      </w:pPr>
    </w:p>
    <w:p w14:paraId="66AED503" w14:textId="18358721" w:rsidR="003C68A8" w:rsidRPr="00640DA6" w:rsidRDefault="000455AD" w:rsidP="00511811">
      <w:pPr>
        <w:pStyle w:val="ListBullet"/>
        <w:numPr>
          <w:ilvl w:val="0"/>
          <w:numId w:val="0"/>
        </w:numPr>
      </w:pPr>
      <w:r w:rsidRPr="000A440F">
        <w:rPr>
          <w:b/>
          <w:bCs/>
        </w:rPr>
        <w:lastRenderedPageBreak/>
        <w:t>Jan 2019</w:t>
      </w:r>
      <w:r w:rsidR="003C68A8" w:rsidRPr="000A440F">
        <w:rPr>
          <w:b/>
          <w:bCs/>
        </w:rPr>
        <w:t xml:space="preserve"> –</w:t>
      </w:r>
      <w:r w:rsidR="00E876E3" w:rsidRPr="000A440F">
        <w:rPr>
          <w:b/>
          <w:bCs/>
        </w:rPr>
        <w:t xml:space="preserve"> Jan 2020</w:t>
      </w:r>
      <w:r w:rsidR="00775169">
        <w:tab/>
      </w:r>
      <w:r>
        <w:t>SUTD</w:t>
      </w:r>
      <w:r w:rsidR="00775169">
        <w:tab/>
      </w:r>
      <w:r>
        <w:t>Singapore</w:t>
      </w:r>
    </w:p>
    <w:p w14:paraId="5C2EB126" w14:textId="60A06503" w:rsidR="003C68A8" w:rsidRPr="00C406B8" w:rsidRDefault="000455AD" w:rsidP="00C406B8">
      <w:pPr>
        <w:pStyle w:val="Heading3"/>
      </w:pPr>
      <w:r>
        <w:t xml:space="preserve">Research </w:t>
      </w:r>
      <w:r w:rsidR="00DC5FDE">
        <w:t>Engineer</w:t>
      </w:r>
    </w:p>
    <w:p w14:paraId="064EEF93" w14:textId="77777777" w:rsidR="00FD6F91" w:rsidRDefault="000455AD" w:rsidP="00E27F88">
      <w:pPr>
        <w:pStyle w:val="ListBullet"/>
        <w:numPr>
          <w:ilvl w:val="0"/>
          <w:numId w:val="0"/>
        </w:numPr>
        <w:ind w:left="360"/>
      </w:pPr>
      <w:r w:rsidRPr="000455AD">
        <w:rPr>
          <w:b/>
          <w:bCs/>
        </w:rPr>
        <w:t>Electron Photon Plasmonic and Plasma interaction (</w:t>
      </w:r>
      <w:proofErr w:type="spellStart"/>
      <w:r w:rsidRPr="000455AD">
        <w:rPr>
          <w:b/>
          <w:bCs/>
        </w:rPr>
        <w:t>EPPPi</w:t>
      </w:r>
      <w:proofErr w:type="spellEnd"/>
      <w:r w:rsidRPr="000455AD">
        <w:rPr>
          <w:b/>
          <w:bCs/>
        </w:rPr>
        <w:t>)</w:t>
      </w:r>
      <w:r w:rsidRPr="000455AD">
        <w:t xml:space="preserve"> Group. (</w:t>
      </w:r>
      <w:r w:rsidRPr="000455AD">
        <w:rPr>
          <w:b/>
          <w:bCs/>
        </w:rPr>
        <w:t>PI: Professor Ricky Ang</w:t>
      </w:r>
      <w:r w:rsidRPr="000455AD">
        <w:t>)</w:t>
      </w:r>
    </w:p>
    <w:p w14:paraId="67B8800E" w14:textId="1A79F88D" w:rsidR="00932C4B" w:rsidRDefault="00932C4B" w:rsidP="00511811">
      <w:pPr>
        <w:pStyle w:val="ListBullet"/>
      </w:pPr>
      <w:r w:rsidRPr="00E27F88">
        <w:t xml:space="preserve">Designed and constructed </w:t>
      </w:r>
      <w:r w:rsidR="000510E1">
        <w:t>inductor/</w:t>
      </w:r>
      <w:proofErr w:type="gramStart"/>
      <w:r w:rsidR="000510E1">
        <w:t>capacitor(</w:t>
      </w:r>
      <w:proofErr w:type="gramEnd"/>
      <w:r w:rsidR="000510E1">
        <w:t>LC)</w:t>
      </w:r>
      <w:r w:rsidRPr="00E27F88">
        <w:t xml:space="preserve"> circuits to mimic material properties of topological </w:t>
      </w:r>
      <w:r>
        <w:t xml:space="preserve">quantum </w:t>
      </w:r>
      <w:r w:rsidRPr="00E27F88">
        <w:t xml:space="preserve">materials. </w:t>
      </w:r>
    </w:p>
    <w:p w14:paraId="13864D7A" w14:textId="039087C7" w:rsidR="00511811" w:rsidRDefault="000510E1" w:rsidP="00511811">
      <w:pPr>
        <w:pStyle w:val="ListBullet"/>
      </w:pPr>
      <w:r>
        <w:t xml:space="preserve">Simulated </w:t>
      </w:r>
      <w:r w:rsidR="0060031E">
        <w:t xml:space="preserve">AC impedance of electronic circuit </w:t>
      </w:r>
      <w:r>
        <w:t xml:space="preserve">with over 300 inductor/capacitor components </w:t>
      </w:r>
      <w:r w:rsidR="0060031E">
        <w:t xml:space="preserve">in </w:t>
      </w:r>
      <w:r w:rsidR="00964686">
        <w:t>P</w:t>
      </w:r>
      <w:r w:rsidR="0060031E">
        <w:t xml:space="preserve">ython, subject to </w:t>
      </w:r>
      <w:r>
        <w:t>real world effects such as component value tolerance and parasitic resistance.</w:t>
      </w:r>
    </w:p>
    <w:p w14:paraId="7FBD27F7" w14:textId="1D19586B" w:rsidR="00511811" w:rsidRDefault="000510E1" w:rsidP="00EA6F8E">
      <w:pPr>
        <w:pStyle w:val="ListBullet"/>
      </w:pPr>
      <w:r>
        <w:t>Applied machine learning tools in python (Scikit</w:t>
      </w:r>
      <w:r w:rsidR="008175AD">
        <w:t xml:space="preserve"> learn</w:t>
      </w:r>
      <w:r>
        <w:t>) to optimize ideal</w:t>
      </w:r>
      <w:r w:rsidR="0060031E">
        <w:t xml:space="preserve"> c</w:t>
      </w:r>
      <w:r>
        <w:t>apacitor values in simulated electronic circuit t</w:t>
      </w:r>
      <w:r w:rsidR="0060031E">
        <w:t>o</w:t>
      </w:r>
      <w:r>
        <w:t xml:space="preserve"> g</w:t>
      </w:r>
      <w:r w:rsidR="0060031E">
        <w:t>ive</w:t>
      </w:r>
      <w:r>
        <w:t xml:space="preserve"> experimental results</w:t>
      </w:r>
      <w:r w:rsidR="000612AB">
        <w:t xml:space="preserve"> closest to theoretical prediction given real world effects.</w:t>
      </w:r>
    </w:p>
    <w:p w14:paraId="7061B8EA" w14:textId="2A4A2CD7" w:rsidR="000612AB" w:rsidRDefault="000612AB" w:rsidP="00EA6F8E">
      <w:pPr>
        <w:pStyle w:val="ListBullet"/>
      </w:pPr>
      <w:r>
        <w:t>Webmaster for lab website(</w:t>
      </w:r>
      <w:proofErr w:type="spellStart"/>
      <w:r>
        <w:t>wordpress</w:t>
      </w:r>
      <w:proofErr w:type="spellEnd"/>
      <w:r>
        <w:t xml:space="preserve">): </w:t>
      </w:r>
      <w:hyperlink r:id="rId11" w:history="1">
        <w:r w:rsidR="00246597" w:rsidRPr="00CF5FD9">
          <w:rPr>
            <w:rStyle w:val="Hyperlink"/>
          </w:rPr>
          <w:t>https://people.sutd.edu.sg/ricky_ang/</w:t>
        </w:r>
      </w:hyperlink>
    </w:p>
    <w:p w14:paraId="67BEDCBE" w14:textId="77777777" w:rsidR="00246597" w:rsidRDefault="00246597" w:rsidP="00246597">
      <w:pPr>
        <w:pStyle w:val="ListBullet"/>
        <w:numPr>
          <w:ilvl w:val="0"/>
          <w:numId w:val="0"/>
        </w:numPr>
        <w:ind w:left="360"/>
      </w:pPr>
    </w:p>
    <w:p w14:paraId="4C2F3CDE" w14:textId="36513EE1" w:rsidR="00A07342" w:rsidRPr="00775169" w:rsidRDefault="00952357" w:rsidP="00511811">
      <w:pPr>
        <w:pStyle w:val="ListBullet"/>
        <w:numPr>
          <w:ilvl w:val="0"/>
          <w:numId w:val="0"/>
        </w:numPr>
      </w:pPr>
      <w:r w:rsidRPr="00221ED9">
        <w:rPr>
          <w:b/>
          <w:bCs/>
        </w:rPr>
        <w:t>May 201</w:t>
      </w:r>
      <w:r w:rsidR="003277C1">
        <w:rPr>
          <w:b/>
          <w:bCs/>
        </w:rPr>
        <w:t>7</w:t>
      </w:r>
      <w:r w:rsidR="00775169" w:rsidRPr="00221ED9">
        <w:rPr>
          <w:b/>
          <w:bCs/>
        </w:rPr>
        <w:t xml:space="preserve"> –</w:t>
      </w:r>
      <w:r w:rsidR="003A0266" w:rsidRPr="00221ED9">
        <w:rPr>
          <w:b/>
          <w:bCs/>
        </w:rPr>
        <w:t xml:space="preserve"> </w:t>
      </w:r>
      <w:r w:rsidRPr="00221ED9">
        <w:rPr>
          <w:b/>
          <w:bCs/>
        </w:rPr>
        <w:t>Jan 2019</w:t>
      </w:r>
      <w:r w:rsidR="00775169">
        <w:tab/>
      </w:r>
      <w:r>
        <w:t>SUTD</w:t>
      </w:r>
      <w:r w:rsidR="003A0266">
        <w:tab/>
      </w:r>
      <w:r>
        <w:t>Singapore</w:t>
      </w:r>
    </w:p>
    <w:p w14:paraId="4B3EFF51" w14:textId="2A731BC4" w:rsidR="00A07342" w:rsidRPr="00C406B8" w:rsidRDefault="00952357" w:rsidP="00A07342">
      <w:pPr>
        <w:pStyle w:val="Heading3"/>
      </w:pPr>
      <w:r>
        <w:t xml:space="preserve">Research </w:t>
      </w:r>
      <w:r w:rsidR="00DC5FDE">
        <w:t>Engineer</w:t>
      </w:r>
    </w:p>
    <w:p w14:paraId="4AD5AB21" w14:textId="77777777" w:rsidR="0093507A" w:rsidRPr="00F27C88" w:rsidRDefault="0093507A" w:rsidP="00305693">
      <w:pPr>
        <w:pStyle w:val="ListBullet"/>
        <w:numPr>
          <w:ilvl w:val="0"/>
          <w:numId w:val="0"/>
        </w:numPr>
        <w:ind w:left="360"/>
      </w:pPr>
      <w:r w:rsidRPr="0093507A">
        <w:rPr>
          <w:b/>
          <w:bCs/>
        </w:rPr>
        <w:t xml:space="preserve">Dynamics </w:t>
      </w:r>
      <w:r>
        <w:rPr>
          <w:b/>
          <w:bCs/>
        </w:rPr>
        <w:t xml:space="preserve">and </w:t>
      </w:r>
      <w:r w:rsidRPr="0093507A">
        <w:rPr>
          <w:b/>
          <w:bCs/>
        </w:rPr>
        <w:t>Control Lab</w:t>
      </w:r>
      <w:r w:rsidRPr="00F27C88">
        <w:t xml:space="preserve"> (</w:t>
      </w:r>
      <w:r w:rsidRPr="0093507A">
        <w:rPr>
          <w:b/>
          <w:bCs/>
        </w:rPr>
        <w:t xml:space="preserve">PI: </w:t>
      </w:r>
      <w:r w:rsidR="002D162B">
        <w:rPr>
          <w:b/>
          <w:bCs/>
        </w:rPr>
        <w:t xml:space="preserve">Assistant </w:t>
      </w:r>
      <w:r w:rsidRPr="0093507A">
        <w:rPr>
          <w:b/>
          <w:bCs/>
        </w:rPr>
        <w:t>Professor David Braun</w:t>
      </w:r>
      <w:r>
        <w:t>, now at Vanderbilt University, Advanced Robotics and Control Lab)</w:t>
      </w:r>
    </w:p>
    <w:p w14:paraId="6EE999FE" w14:textId="2304CF0E" w:rsidR="000510E1" w:rsidRDefault="000510E1" w:rsidP="000510E1">
      <w:pPr>
        <w:pStyle w:val="ListBullet"/>
      </w:pPr>
      <w:r w:rsidRPr="00A450C4">
        <w:t>Theor</w:t>
      </w:r>
      <w:r>
        <w:t>etical modeling of hypothetical wearable exoskeletons and interaction with the human body</w:t>
      </w:r>
      <w:r w:rsidR="0060031E">
        <w:t xml:space="preserve"> using spring/mass models.</w:t>
      </w:r>
    </w:p>
    <w:p w14:paraId="3F50DA59" w14:textId="1732E313" w:rsidR="000510E1" w:rsidRDefault="0060031E" w:rsidP="000510E1">
      <w:pPr>
        <w:pStyle w:val="ListBullet"/>
      </w:pPr>
      <w:r>
        <w:t>Analytically solved ordinary differential equations of spring/mass models to theorize new kinds of wearable exoskeletons to augment human athletic performance</w:t>
      </w:r>
      <w:r w:rsidR="00EA6F8E">
        <w:t xml:space="preserve"> in top running speed and jump </w:t>
      </w:r>
      <w:proofErr w:type="gramStart"/>
      <w:r w:rsidR="00EA6F8E">
        <w:t>height</w:t>
      </w:r>
      <w:r>
        <w:t>, but</w:t>
      </w:r>
      <w:proofErr w:type="gramEnd"/>
      <w:r>
        <w:t xml:space="preserve"> require no external energy.</w:t>
      </w:r>
    </w:p>
    <w:p w14:paraId="62046459" w14:textId="77777777" w:rsidR="0060031E" w:rsidRDefault="0060031E" w:rsidP="0060031E">
      <w:pPr>
        <w:pStyle w:val="ListBullet"/>
        <w:numPr>
          <w:ilvl w:val="0"/>
          <w:numId w:val="0"/>
        </w:numPr>
        <w:ind w:left="360"/>
      </w:pPr>
    </w:p>
    <w:p w14:paraId="2054A450" w14:textId="12C58A21" w:rsidR="0044681C" w:rsidRPr="00640DA6" w:rsidRDefault="0044681C" w:rsidP="000510E1">
      <w:pPr>
        <w:pStyle w:val="ListBullet"/>
        <w:numPr>
          <w:ilvl w:val="0"/>
          <w:numId w:val="0"/>
        </w:numPr>
      </w:pPr>
      <w:r>
        <w:rPr>
          <w:b/>
          <w:bCs/>
        </w:rPr>
        <w:t xml:space="preserve">Nov 2016 </w:t>
      </w:r>
      <w:r w:rsidRPr="00221ED9">
        <w:rPr>
          <w:b/>
          <w:bCs/>
        </w:rPr>
        <w:t xml:space="preserve">– </w:t>
      </w:r>
      <w:r>
        <w:rPr>
          <w:b/>
          <w:bCs/>
        </w:rPr>
        <w:t xml:space="preserve">May 2017             </w:t>
      </w:r>
      <w:r>
        <w:tab/>
        <w:t>Micron Technology</w:t>
      </w:r>
      <w:r>
        <w:tab/>
        <w:t>Singapore</w:t>
      </w:r>
    </w:p>
    <w:p w14:paraId="6A3043F0" w14:textId="33648D56" w:rsidR="0044681C" w:rsidRPr="00C406B8" w:rsidRDefault="0044681C" w:rsidP="0044681C">
      <w:pPr>
        <w:pStyle w:val="Heading3"/>
      </w:pPr>
      <w:r>
        <w:t>Product Engineer</w:t>
      </w:r>
      <w:r w:rsidR="00904227">
        <w:t xml:space="preserve"> (NAND Flash Memory)</w:t>
      </w:r>
    </w:p>
    <w:p w14:paraId="4E8797E4" w14:textId="04AD6E55" w:rsidR="0060031E" w:rsidRDefault="0060031E" w:rsidP="0060031E">
      <w:pPr>
        <w:pStyle w:val="ListBullet"/>
      </w:pPr>
      <w:r>
        <w:t>Responsibilities included diagnosing, characterizing, and providing solutions to defects in NAND flash memory chips affecting high-volume manufacturing yield.</w:t>
      </w:r>
    </w:p>
    <w:p w14:paraId="07BE0D64" w14:textId="713C14E6" w:rsidR="0060031E" w:rsidRDefault="0060031E" w:rsidP="0060031E">
      <w:pPr>
        <w:pStyle w:val="ListBullet"/>
      </w:pPr>
      <w:r>
        <w:t>Discovered a chip defect affecting 10% of the manufacturing yield caused by a change in semiconductor doping between previous and current generation memory devices.</w:t>
      </w:r>
    </w:p>
    <w:p w14:paraId="28FAAAFA" w14:textId="0B739174" w:rsidR="0060031E" w:rsidRDefault="0060031E" w:rsidP="0060031E">
      <w:pPr>
        <w:pStyle w:val="ListBullet"/>
      </w:pPr>
      <w:r>
        <w:t xml:space="preserve">Developed a model of the chip defect using semiconductor physics to show that the defect does not affect the </w:t>
      </w:r>
      <w:proofErr w:type="gramStart"/>
      <w:r>
        <w:t>long term</w:t>
      </w:r>
      <w:proofErr w:type="gramEnd"/>
      <w:r>
        <w:t xml:space="preserve"> reliability of the chip</w:t>
      </w:r>
    </w:p>
    <w:p w14:paraId="5AF7FD8C" w14:textId="2857AE46" w:rsidR="00511811" w:rsidRDefault="0060031E" w:rsidP="00D069AB">
      <w:pPr>
        <w:pStyle w:val="ListBullet"/>
      </w:pPr>
      <w:r>
        <w:t>Appointed liaison between the manufacturing team in Singapore and the research and development team in the US/Italy. Communicated recent internal research papers on semiconductor physics to the engineering team</w:t>
      </w:r>
      <w:r w:rsidR="00D069AB">
        <w:t>.</w:t>
      </w:r>
    </w:p>
    <w:p w14:paraId="6AE40B01" w14:textId="77777777" w:rsidR="00511811" w:rsidRPr="00640DA6" w:rsidRDefault="00511811" w:rsidP="00511811">
      <w:pPr>
        <w:pStyle w:val="Heading1"/>
      </w:pPr>
      <w:r>
        <w:t>pUBLICATIONS</w:t>
      </w:r>
    </w:p>
    <w:p w14:paraId="5FFE25E7" w14:textId="626EC750" w:rsidR="00511811" w:rsidRDefault="00511811" w:rsidP="00511811">
      <w:r w:rsidRPr="00131141">
        <w:rPr>
          <w:b/>
          <w:bCs/>
        </w:rPr>
        <w:t>A. Sutrisno</w:t>
      </w:r>
      <w:r>
        <w:t xml:space="preserve"> and D. J. Braun, “</w:t>
      </w:r>
      <w:r w:rsidRPr="00131141">
        <w:t>How to Run 50% Faster without External Energy</w:t>
      </w:r>
      <w:proofErr w:type="gramStart"/>
      <w:r>
        <w:t xml:space="preserve">”,   </w:t>
      </w:r>
      <w:proofErr w:type="gramEnd"/>
      <w:r>
        <w:t xml:space="preserve">      </w:t>
      </w:r>
      <w:r w:rsidRPr="002B6804">
        <w:rPr>
          <w:i/>
          <w:iCs/>
        </w:rPr>
        <w:t>Science Advances</w:t>
      </w:r>
      <w:r>
        <w:t>, 6(13),</w:t>
      </w:r>
      <w:r w:rsidRPr="00B40B41">
        <w:t xml:space="preserve"> eaay1950</w:t>
      </w:r>
      <w:r>
        <w:t>, (2020).</w:t>
      </w:r>
    </w:p>
    <w:p w14:paraId="4EE12BDE" w14:textId="04EBFFC7" w:rsidR="00DD6EF9" w:rsidRDefault="00DD6EF9" w:rsidP="00511811">
      <w:r>
        <w:t xml:space="preserve">C. H. Lee, </w:t>
      </w:r>
      <w:r w:rsidRPr="00131141">
        <w:rPr>
          <w:b/>
          <w:bCs/>
        </w:rPr>
        <w:t>A. Sutrisno</w:t>
      </w:r>
      <w:r>
        <w:t xml:space="preserve">, T. Hofmann, T. </w:t>
      </w:r>
      <w:proofErr w:type="spellStart"/>
      <w:r>
        <w:t>Helbig</w:t>
      </w:r>
      <w:proofErr w:type="spellEnd"/>
      <w:r>
        <w:t xml:space="preserve">, Y. H. Liu, Y. S. Ang, L. K. Ang, X. Zhang, M. </w:t>
      </w:r>
      <w:proofErr w:type="spellStart"/>
      <w:r>
        <w:t>Greiter</w:t>
      </w:r>
      <w:proofErr w:type="spellEnd"/>
      <w:r>
        <w:t xml:space="preserve">, and R. </w:t>
      </w:r>
      <w:proofErr w:type="spellStart"/>
      <w:r>
        <w:t>Thomale</w:t>
      </w:r>
      <w:proofErr w:type="spellEnd"/>
      <w:r>
        <w:t xml:space="preserve">, </w:t>
      </w:r>
      <w:r w:rsidRPr="00131141">
        <w:t xml:space="preserve">“Imaging nodal knots in momentum space through </w:t>
      </w:r>
      <w:proofErr w:type="spellStart"/>
      <w:r w:rsidRPr="00131141">
        <w:t>topolectrical</w:t>
      </w:r>
      <w:proofErr w:type="spellEnd"/>
      <w:r w:rsidRPr="00131141">
        <w:t xml:space="preserve"> circuits”</w:t>
      </w:r>
      <w:r>
        <w:t xml:space="preserve">, </w:t>
      </w:r>
      <w:r w:rsidRPr="002B6804">
        <w:rPr>
          <w:i/>
          <w:iCs/>
        </w:rPr>
        <w:t>Nature Communications</w:t>
      </w:r>
      <w:r>
        <w:t>, 11(1), 4385, (2020).</w:t>
      </w:r>
    </w:p>
    <w:p w14:paraId="3400F592" w14:textId="77777777" w:rsidR="00511811" w:rsidRDefault="00511811" w:rsidP="00511811">
      <w:r w:rsidRPr="00131141">
        <w:rPr>
          <w:b/>
          <w:bCs/>
        </w:rPr>
        <w:t>A. Sutrisno</w:t>
      </w:r>
      <w:r>
        <w:t xml:space="preserve"> and D. J. Braun, </w:t>
      </w:r>
      <w:r w:rsidRPr="00131141">
        <w:t>“Enhancing Mobility with Quasi-passive Variable Stiffness Exoskeletons”</w:t>
      </w:r>
      <w:r>
        <w:t xml:space="preserve">, </w:t>
      </w:r>
      <w:r w:rsidRPr="002B6804">
        <w:rPr>
          <w:i/>
          <w:iCs/>
        </w:rPr>
        <w:t xml:space="preserve">IEEE Trans. Neural Syst. </w:t>
      </w:r>
      <w:proofErr w:type="spellStart"/>
      <w:r w:rsidRPr="002B6804">
        <w:rPr>
          <w:i/>
          <w:iCs/>
        </w:rPr>
        <w:t>Rehabil</w:t>
      </w:r>
      <w:proofErr w:type="spellEnd"/>
      <w:r w:rsidRPr="002B6804">
        <w:rPr>
          <w:i/>
          <w:iCs/>
        </w:rPr>
        <w:t>. Eng.</w:t>
      </w:r>
      <w:r>
        <w:t>,</w:t>
      </w:r>
      <w:r w:rsidRPr="002D162B">
        <w:t xml:space="preserve"> 27(3)</w:t>
      </w:r>
      <w:r>
        <w:t>,</w:t>
      </w:r>
      <w:r w:rsidRPr="002D162B">
        <w:t xml:space="preserve"> 487-496</w:t>
      </w:r>
      <w:r>
        <w:t>, (2019).</w:t>
      </w:r>
    </w:p>
    <w:p w14:paraId="23D9B609" w14:textId="77777777" w:rsidR="00511811" w:rsidRDefault="00511811" w:rsidP="00511811">
      <w:r w:rsidRPr="00115C60">
        <w:t>H</w:t>
      </w:r>
      <w:r>
        <w:t xml:space="preserve">.F. </w:t>
      </w:r>
      <w:r w:rsidRPr="00115C60">
        <w:t xml:space="preserve">Lau, </w:t>
      </w:r>
      <w:r w:rsidRPr="00131141">
        <w:rPr>
          <w:b/>
          <w:bCs/>
        </w:rPr>
        <w:t>A. Sutrisno</w:t>
      </w:r>
      <w:r w:rsidRPr="00115C60">
        <w:t>, T</w:t>
      </w:r>
      <w:r>
        <w:t>. H.</w:t>
      </w:r>
      <w:r w:rsidRPr="00115C60">
        <w:t xml:space="preserve"> Chong, D</w:t>
      </w:r>
      <w:r>
        <w:t xml:space="preserve">. </w:t>
      </w:r>
      <w:r w:rsidRPr="00115C60">
        <w:t>J</w:t>
      </w:r>
      <w:r>
        <w:t>.</w:t>
      </w:r>
      <w:r w:rsidRPr="00115C60">
        <w:t xml:space="preserve"> Braun</w:t>
      </w:r>
      <w:r>
        <w:t xml:space="preserve">, </w:t>
      </w:r>
      <w:r w:rsidRPr="00131141">
        <w:t>“Stiffness modulator: A novel actuator for human augmentation”</w:t>
      </w:r>
      <w:r>
        <w:t xml:space="preserve">, </w:t>
      </w:r>
      <w:r w:rsidRPr="00115C60">
        <w:rPr>
          <w:i/>
          <w:iCs/>
        </w:rPr>
        <w:t xml:space="preserve">IEEE Intl. Conf. Robot. </w:t>
      </w:r>
      <w:proofErr w:type="spellStart"/>
      <w:r w:rsidRPr="00115C60">
        <w:rPr>
          <w:i/>
          <w:iCs/>
        </w:rPr>
        <w:t>Autom</w:t>
      </w:r>
      <w:proofErr w:type="spellEnd"/>
      <w:r w:rsidRPr="00115C60">
        <w:rPr>
          <w:i/>
          <w:iCs/>
        </w:rPr>
        <w:t>. (ICRA)</w:t>
      </w:r>
      <w:r>
        <w:rPr>
          <w:i/>
          <w:iCs/>
        </w:rPr>
        <w:t xml:space="preserve">, </w:t>
      </w:r>
      <w:r w:rsidRPr="00115C60">
        <w:t>7742-7748</w:t>
      </w:r>
      <w:r>
        <w:t>, (2018).</w:t>
      </w:r>
    </w:p>
    <w:p w14:paraId="500FD187" w14:textId="77777777" w:rsidR="00D47375" w:rsidRPr="00011FB3" w:rsidRDefault="00D47375" w:rsidP="00D241EC">
      <w:pPr>
        <w:contextualSpacing/>
      </w:pPr>
    </w:p>
    <w:sectPr w:rsidR="00D47375" w:rsidRPr="00011FB3" w:rsidSect="00307154">
      <w:footerReference w:type="default" r:id="rId12"/>
      <w:footerReference w:type="first" r:id="rId13"/>
      <w:type w:val="continuous"/>
      <w:pgSz w:w="12240" w:h="15840" w:code="1"/>
      <w:pgMar w:top="851" w:right="851" w:bottom="1440" w:left="3119" w:header="964" w:footer="57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CE2A" w14:textId="77777777" w:rsidR="007D4AC3" w:rsidRDefault="007D4AC3">
      <w:r>
        <w:separator/>
      </w:r>
    </w:p>
  </w:endnote>
  <w:endnote w:type="continuationSeparator" w:id="0">
    <w:p w14:paraId="76F049C9" w14:textId="77777777" w:rsidR="007D4AC3" w:rsidRDefault="007D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D08F" w14:textId="77777777" w:rsidR="00D069AB" w:rsidRDefault="00D069AB" w:rsidP="003F347D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805C6" w14:textId="77777777" w:rsidR="00D069AB" w:rsidRPr="00892292" w:rsidRDefault="00D069AB" w:rsidP="00892292">
    <w:pPr>
      <w:pStyle w:val="Footer"/>
    </w:pPr>
    <w:r>
      <w:t>email: AMANDA.S.SUTRISNO@VANDERBILT.EDU</w:t>
    </w:r>
  </w:p>
  <w:p w14:paraId="4CC25199" w14:textId="77777777" w:rsidR="00D069AB" w:rsidRDefault="00D069AB" w:rsidP="003F347D">
    <w:pPr>
      <w:pStyle w:val="Footer"/>
    </w:pPr>
    <w:r w:rsidRPr="00892292">
      <w:t xml:space="preserve"> </w:t>
    </w:r>
    <w:sdt>
      <w:sdtPr>
        <w:alias w:val="Enter phone:"/>
        <w:tag w:val="Enter phone:"/>
        <w:id w:val="973639258"/>
        <w:placeholder>
          <w:docPart w:val="B032404A6CDF44D1AB5EFE9861202F1A"/>
        </w:placeholder>
        <w:temporary/>
        <w:showingPlcHdr/>
        <w15:appearance w15:val="hidden"/>
      </w:sdtPr>
      <w:sdtContent>
        <w:r w:rsidRPr="00892292">
          <w:t>Phone</w:t>
        </w:r>
      </w:sdtContent>
    </w:sdt>
    <w:r>
      <w:t>: +1 909 706 1088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AC71" w14:textId="77777777" w:rsidR="00095B9A" w:rsidRDefault="00095B9A" w:rsidP="003F347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011FB3">
      <w:rPr>
        <w:noProof/>
      </w:rP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47F7" w14:textId="103693DA" w:rsidR="003F347D" w:rsidRPr="00892292" w:rsidRDefault="00345DDD" w:rsidP="00892292">
    <w:pPr>
      <w:pStyle w:val="Footer"/>
    </w:pPr>
    <w:r>
      <w:t xml:space="preserve">email: </w:t>
    </w:r>
    <w:r w:rsidR="00436D1A">
      <w:t>AMANDA.S.SUTRISNO@VANDERBILT.EDU</w:t>
    </w:r>
  </w:p>
  <w:p w14:paraId="323CB96E" w14:textId="2F2B2C8E" w:rsidR="00AC6223" w:rsidRDefault="003F347D" w:rsidP="003F347D">
    <w:pPr>
      <w:pStyle w:val="Footer"/>
    </w:pPr>
    <w:r w:rsidRPr="00892292">
      <w:t xml:space="preserve"> </w:t>
    </w:r>
    <w:sdt>
      <w:sdtPr>
        <w:alias w:val="Enter phone:"/>
        <w:tag w:val="Enter phone:"/>
        <w:id w:val="203847326"/>
        <w:temporary/>
        <w:showingPlcHdr/>
        <w15:appearance w15:val="hidden"/>
      </w:sdtPr>
      <w:sdtContent>
        <w:r w:rsidRPr="00892292">
          <w:t>Phone</w:t>
        </w:r>
      </w:sdtContent>
    </w:sdt>
    <w:r w:rsidR="00345DDD">
      <w:t>: +</w:t>
    </w:r>
    <w:r w:rsidR="00436D1A">
      <w:t>1 909 706 1088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5B3A" w14:textId="77777777" w:rsidR="007D4AC3" w:rsidRDefault="007D4AC3">
      <w:r>
        <w:separator/>
      </w:r>
    </w:p>
  </w:footnote>
  <w:footnote w:type="continuationSeparator" w:id="0">
    <w:p w14:paraId="130F388C" w14:textId="77777777" w:rsidR="007D4AC3" w:rsidRDefault="007D4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5CF6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1475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403B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8A69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545D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693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76AB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F0AFC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9E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6E3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129277E"/>
    <w:multiLevelType w:val="multilevel"/>
    <w:tmpl w:val="B97ED04A"/>
    <w:numStyleLink w:val="Multilevelbulletlist"/>
  </w:abstractNum>
  <w:abstractNum w:abstractNumId="1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21D36168"/>
    <w:multiLevelType w:val="multilevel"/>
    <w:tmpl w:val="44140BC8"/>
    <w:lvl w:ilvl="0">
      <w:start w:val="1"/>
      <w:numFmt w:val="bullet"/>
      <w:pStyle w:val="List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3981886"/>
    <w:multiLevelType w:val="multilevel"/>
    <w:tmpl w:val="6C405204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9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 w15:restartNumberingAfterBreak="0">
    <w:nsid w:val="6ABB49DE"/>
    <w:multiLevelType w:val="multilevel"/>
    <w:tmpl w:val="B97ED04A"/>
    <w:styleLink w:val="Multilevel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88249337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 w16cid:durableId="413161685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485361552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891305607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 w16cid:durableId="1273391461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 w16cid:durableId="578828439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1964388329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 w16cid:durableId="114449101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 w16cid:durableId="1481118860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1357535327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 w16cid:durableId="649670419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 w16cid:durableId="623581928">
    <w:abstractNumId w:val="1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 w16cid:durableId="1669595664">
    <w:abstractNumId w:val="1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 w16cid:durableId="812063186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 w16cid:durableId="66810796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 w16cid:durableId="1195774188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 w16cid:durableId="2123722572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 w16cid:durableId="922106936">
    <w:abstractNumId w:val="13"/>
  </w:num>
  <w:num w:numId="19" w16cid:durableId="38670052">
    <w:abstractNumId w:val="20"/>
  </w:num>
  <w:num w:numId="20" w16cid:durableId="1132670388">
    <w:abstractNumId w:val="12"/>
  </w:num>
  <w:num w:numId="21" w16cid:durableId="108472679">
    <w:abstractNumId w:val="14"/>
  </w:num>
  <w:num w:numId="22" w16cid:durableId="1175152853">
    <w:abstractNumId w:val="18"/>
  </w:num>
  <w:num w:numId="23" w16cid:durableId="1170099947">
    <w:abstractNumId w:val="19"/>
  </w:num>
  <w:num w:numId="24" w16cid:durableId="72704183">
    <w:abstractNumId w:val="16"/>
  </w:num>
  <w:num w:numId="25" w16cid:durableId="1585266370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 w16cid:durableId="21086904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 w16cid:durableId="158148043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 w16cid:durableId="792679016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 w16cid:durableId="741560189">
    <w:abstractNumId w:val="9"/>
  </w:num>
  <w:num w:numId="30" w16cid:durableId="775827119">
    <w:abstractNumId w:val="7"/>
  </w:num>
  <w:num w:numId="31" w16cid:durableId="1526554003">
    <w:abstractNumId w:val="6"/>
  </w:num>
  <w:num w:numId="32" w16cid:durableId="1419325277">
    <w:abstractNumId w:val="5"/>
  </w:num>
  <w:num w:numId="33" w16cid:durableId="965427933">
    <w:abstractNumId w:val="4"/>
  </w:num>
  <w:num w:numId="34" w16cid:durableId="498619000">
    <w:abstractNumId w:val="8"/>
  </w:num>
  <w:num w:numId="35" w16cid:durableId="93595695">
    <w:abstractNumId w:val="3"/>
  </w:num>
  <w:num w:numId="36" w16cid:durableId="795951926">
    <w:abstractNumId w:val="2"/>
  </w:num>
  <w:num w:numId="37" w16cid:durableId="22441418">
    <w:abstractNumId w:val="1"/>
  </w:num>
  <w:num w:numId="38" w16cid:durableId="369108831">
    <w:abstractNumId w:val="0"/>
  </w:num>
  <w:num w:numId="39" w16cid:durableId="901211652">
    <w:abstractNumId w:val="17"/>
  </w:num>
  <w:num w:numId="40" w16cid:durableId="1239290810">
    <w:abstractNumId w:val="15"/>
  </w:num>
  <w:num w:numId="41" w16cid:durableId="444538977">
    <w:abstractNumId w:val="21"/>
  </w:num>
  <w:num w:numId="42" w16cid:durableId="20122910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DD"/>
    <w:rsid w:val="00001CDA"/>
    <w:rsid w:val="00006A3E"/>
    <w:rsid w:val="00011FB3"/>
    <w:rsid w:val="000133B9"/>
    <w:rsid w:val="00021F72"/>
    <w:rsid w:val="00025F76"/>
    <w:rsid w:val="00027507"/>
    <w:rsid w:val="00037C85"/>
    <w:rsid w:val="000455AD"/>
    <w:rsid w:val="000510E1"/>
    <w:rsid w:val="000612AB"/>
    <w:rsid w:val="00090B2C"/>
    <w:rsid w:val="00094606"/>
    <w:rsid w:val="00095B9A"/>
    <w:rsid w:val="000A2274"/>
    <w:rsid w:val="000A3F3C"/>
    <w:rsid w:val="000A440F"/>
    <w:rsid w:val="000C1FDA"/>
    <w:rsid w:val="000D330A"/>
    <w:rsid w:val="000D539C"/>
    <w:rsid w:val="000E2A8D"/>
    <w:rsid w:val="000E3DD4"/>
    <w:rsid w:val="000F3A63"/>
    <w:rsid w:val="00115C60"/>
    <w:rsid w:val="00127431"/>
    <w:rsid w:val="00131141"/>
    <w:rsid w:val="00144399"/>
    <w:rsid w:val="00165145"/>
    <w:rsid w:val="00184E24"/>
    <w:rsid w:val="0019236F"/>
    <w:rsid w:val="0019793D"/>
    <w:rsid w:val="001B2F37"/>
    <w:rsid w:val="001C7407"/>
    <w:rsid w:val="001E1944"/>
    <w:rsid w:val="001F25C0"/>
    <w:rsid w:val="00221ED9"/>
    <w:rsid w:val="00232217"/>
    <w:rsid w:val="00246597"/>
    <w:rsid w:val="00270FFA"/>
    <w:rsid w:val="00294EA0"/>
    <w:rsid w:val="00295F47"/>
    <w:rsid w:val="002965FA"/>
    <w:rsid w:val="002B6804"/>
    <w:rsid w:val="002C1584"/>
    <w:rsid w:val="002C73D5"/>
    <w:rsid w:val="002D162B"/>
    <w:rsid w:val="002E69E7"/>
    <w:rsid w:val="00303DD4"/>
    <w:rsid w:val="00305693"/>
    <w:rsid w:val="00307154"/>
    <w:rsid w:val="00324E63"/>
    <w:rsid w:val="003277C1"/>
    <w:rsid w:val="00345DDD"/>
    <w:rsid w:val="0034601F"/>
    <w:rsid w:val="00355032"/>
    <w:rsid w:val="00362B5B"/>
    <w:rsid w:val="00385CE0"/>
    <w:rsid w:val="003A0266"/>
    <w:rsid w:val="003C15DA"/>
    <w:rsid w:val="003C52CC"/>
    <w:rsid w:val="003C6557"/>
    <w:rsid w:val="003C68A8"/>
    <w:rsid w:val="003F347D"/>
    <w:rsid w:val="004011BC"/>
    <w:rsid w:val="0043434B"/>
    <w:rsid w:val="00435546"/>
    <w:rsid w:val="00436604"/>
    <w:rsid w:val="00436D1A"/>
    <w:rsid w:val="0044681C"/>
    <w:rsid w:val="00470E15"/>
    <w:rsid w:val="0048192C"/>
    <w:rsid w:val="004828B2"/>
    <w:rsid w:val="00487D21"/>
    <w:rsid w:val="004C2DE7"/>
    <w:rsid w:val="004D4BC7"/>
    <w:rsid w:val="004F6C70"/>
    <w:rsid w:val="00501BFB"/>
    <w:rsid w:val="0050685A"/>
    <w:rsid w:val="00511811"/>
    <w:rsid w:val="00511875"/>
    <w:rsid w:val="00520181"/>
    <w:rsid w:val="00522A56"/>
    <w:rsid w:val="00530B30"/>
    <w:rsid w:val="00540124"/>
    <w:rsid w:val="005527F7"/>
    <w:rsid w:val="00576E0A"/>
    <w:rsid w:val="005B32D0"/>
    <w:rsid w:val="005B44C9"/>
    <w:rsid w:val="005C3DAE"/>
    <w:rsid w:val="005C5C63"/>
    <w:rsid w:val="005D3D82"/>
    <w:rsid w:val="005D4671"/>
    <w:rsid w:val="005D7279"/>
    <w:rsid w:val="0060031E"/>
    <w:rsid w:val="00610112"/>
    <w:rsid w:val="00640DA6"/>
    <w:rsid w:val="006572F4"/>
    <w:rsid w:val="006678D7"/>
    <w:rsid w:val="006825F3"/>
    <w:rsid w:val="00693AFD"/>
    <w:rsid w:val="006D760C"/>
    <w:rsid w:val="006F2CD8"/>
    <w:rsid w:val="007044BE"/>
    <w:rsid w:val="007175F4"/>
    <w:rsid w:val="00730087"/>
    <w:rsid w:val="00734AF4"/>
    <w:rsid w:val="00737C37"/>
    <w:rsid w:val="00750BE8"/>
    <w:rsid w:val="00775169"/>
    <w:rsid w:val="00791A74"/>
    <w:rsid w:val="0079569B"/>
    <w:rsid w:val="00796CD4"/>
    <w:rsid w:val="007B1578"/>
    <w:rsid w:val="007B2B63"/>
    <w:rsid w:val="007C3EE3"/>
    <w:rsid w:val="007C6021"/>
    <w:rsid w:val="007D48EE"/>
    <w:rsid w:val="007D4AC3"/>
    <w:rsid w:val="007E6316"/>
    <w:rsid w:val="00814170"/>
    <w:rsid w:val="008175AD"/>
    <w:rsid w:val="00861A20"/>
    <w:rsid w:val="00866293"/>
    <w:rsid w:val="0087017A"/>
    <w:rsid w:val="00887E1B"/>
    <w:rsid w:val="00892292"/>
    <w:rsid w:val="008A44DA"/>
    <w:rsid w:val="008B33E3"/>
    <w:rsid w:val="008C2CBC"/>
    <w:rsid w:val="008D55E6"/>
    <w:rsid w:val="008F49E1"/>
    <w:rsid w:val="008F55AE"/>
    <w:rsid w:val="008F6357"/>
    <w:rsid w:val="00904227"/>
    <w:rsid w:val="00907D5F"/>
    <w:rsid w:val="00907D91"/>
    <w:rsid w:val="0091476A"/>
    <w:rsid w:val="00931658"/>
    <w:rsid w:val="00932C4B"/>
    <w:rsid w:val="0093507A"/>
    <w:rsid w:val="009424AF"/>
    <w:rsid w:val="00952357"/>
    <w:rsid w:val="00955AC2"/>
    <w:rsid w:val="00964686"/>
    <w:rsid w:val="009753FA"/>
    <w:rsid w:val="009924A5"/>
    <w:rsid w:val="009B284D"/>
    <w:rsid w:val="009C2291"/>
    <w:rsid w:val="009D0131"/>
    <w:rsid w:val="009F1BF7"/>
    <w:rsid w:val="00A00B2A"/>
    <w:rsid w:val="00A023AE"/>
    <w:rsid w:val="00A07342"/>
    <w:rsid w:val="00A12670"/>
    <w:rsid w:val="00A166EF"/>
    <w:rsid w:val="00A2493F"/>
    <w:rsid w:val="00A31CA8"/>
    <w:rsid w:val="00A450C4"/>
    <w:rsid w:val="00A54AB8"/>
    <w:rsid w:val="00A61A3F"/>
    <w:rsid w:val="00A62915"/>
    <w:rsid w:val="00A94C84"/>
    <w:rsid w:val="00A94ED8"/>
    <w:rsid w:val="00AA22E8"/>
    <w:rsid w:val="00AA2B08"/>
    <w:rsid w:val="00AC6223"/>
    <w:rsid w:val="00AC70ED"/>
    <w:rsid w:val="00AD18DE"/>
    <w:rsid w:val="00AD18E9"/>
    <w:rsid w:val="00AF7BE0"/>
    <w:rsid w:val="00B30894"/>
    <w:rsid w:val="00B35EBC"/>
    <w:rsid w:val="00B40B41"/>
    <w:rsid w:val="00B6460D"/>
    <w:rsid w:val="00B838E6"/>
    <w:rsid w:val="00B92CE8"/>
    <w:rsid w:val="00BB4154"/>
    <w:rsid w:val="00BD5CB2"/>
    <w:rsid w:val="00C05099"/>
    <w:rsid w:val="00C12241"/>
    <w:rsid w:val="00C14A9B"/>
    <w:rsid w:val="00C15E3A"/>
    <w:rsid w:val="00C307AF"/>
    <w:rsid w:val="00C37DDA"/>
    <w:rsid w:val="00C406B8"/>
    <w:rsid w:val="00C42F2A"/>
    <w:rsid w:val="00C47372"/>
    <w:rsid w:val="00C64D84"/>
    <w:rsid w:val="00C72FBC"/>
    <w:rsid w:val="00C9266E"/>
    <w:rsid w:val="00CA7C59"/>
    <w:rsid w:val="00CC375A"/>
    <w:rsid w:val="00CC4C1A"/>
    <w:rsid w:val="00CC57B0"/>
    <w:rsid w:val="00CD0DA5"/>
    <w:rsid w:val="00D069AB"/>
    <w:rsid w:val="00D20C1E"/>
    <w:rsid w:val="00D23950"/>
    <w:rsid w:val="00D241EC"/>
    <w:rsid w:val="00D47375"/>
    <w:rsid w:val="00D63176"/>
    <w:rsid w:val="00DA1FB5"/>
    <w:rsid w:val="00DC5FDE"/>
    <w:rsid w:val="00DD0CB9"/>
    <w:rsid w:val="00DD6EF9"/>
    <w:rsid w:val="00DE22ED"/>
    <w:rsid w:val="00DE3B0C"/>
    <w:rsid w:val="00E12FC4"/>
    <w:rsid w:val="00E16EC6"/>
    <w:rsid w:val="00E27F88"/>
    <w:rsid w:val="00E356A4"/>
    <w:rsid w:val="00E40346"/>
    <w:rsid w:val="00E43A26"/>
    <w:rsid w:val="00E62769"/>
    <w:rsid w:val="00E65E32"/>
    <w:rsid w:val="00E6655D"/>
    <w:rsid w:val="00E76DDE"/>
    <w:rsid w:val="00E86BAE"/>
    <w:rsid w:val="00E876E3"/>
    <w:rsid w:val="00E92253"/>
    <w:rsid w:val="00EA2356"/>
    <w:rsid w:val="00EA6F8E"/>
    <w:rsid w:val="00EB6E3C"/>
    <w:rsid w:val="00EF5669"/>
    <w:rsid w:val="00F03975"/>
    <w:rsid w:val="00F146BB"/>
    <w:rsid w:val="00F307AA"/>
    <w:rsid w:val="00F318D1"/>
    <w:rsid w:val="00F3734A"/>
    <w:rsid w:val="00F44668"/>
    <w:rsid w:val="00F528F8"/>
    <w:rsid w:val="00F85F9F"/>
    <w:rsid w:val="00F875E5"/>
    <w:rsid w:val="00F926F9"/>
    <w:rsid w:val="00FB50DB"/>
    <w:rsid w:val="00FD6F91"/>
    <w:rsid w:val="00F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9F5EA"/>
  <w15:docId w15:val="{C7A48FE2-11DF-4E66-8A41-07D6D6BE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5E3A"/>
    <w:pPr>
      <w:spacing w:before="60" w:after="100"/>
    </w:pPr>
  </w:style>
  <w:style w:type="paragraph" w:styleId="Heading1">
    <w:name w:val="heading 1"/>
    <w:basedOn w:val="Normal"/>
    <w:uiPriority w:val="9"/>
    <w:qFormat/>
    <w:rsid w:val="003F347D"/>
    <w:pPr>
      <w:pBdr>
        <w:bottom w:val="single" w:sz="4" w:space="1" w:color="808080" w:themeColor="background1" w:themeShade="80"/>
      </w:pBdr>
      <w:spacing w:before="160" w:after="0"/>
      <w:ind w:left="-2218"/>
      <w:contextualSpacing/>
      <w:outlineLvl w:val="0"/>
    </w:pPr>
    <w:rPr>
      <w:rFonts w:asciiTheme="majorHAnsi" w:hAnsiTheme="majorHAnsi"/>
      <w:caps/>
      <w:spacing w:val="15"/>
      <w:kern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75169"/>
    <w:pPr>
      <w:tabs>
        <w:tab w:val="left" w:pos="1440"/>
        <w:tab w:val="right" w:pos="3600"/>
        <w:tab w:val="right" w:pos="6480"/>
      </w:tabs>
      <w:spacing w:after="40"/>
      <w:contextualSpacing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C406B8"/>
    <w:pPr>
      <w:spacing w:before="40" w:after="40"/>
      <w:contextualSpacing/>
      <w:outlineLvl w:val="2"/>
    </w:pPr>
    <w:rPr>
      <w:i/>
      <w:spacing w:val="5"/>
      <w:sz w:val="23"/>
    </w:rPr>
  </w:style>
  <w:style w:type="paragraph" w:styleId="Heading4">
    <w:name w:val="heading 4"/>
    <w:basedOn w:val="Normal"/>
    <w:uiPriority w:val="9"/>
    <w:unhideWhenUsed/>
    <w:qFormat/>
    <w:rsid w:val="003A0266"/>
    <w:pPr>
      <w:tabs>
        <w:tab w:val="left" w:pos="1440"/>
        <w:tab w:val="right" w:pos="3600"/>
        <w:tab w:val="right" w:pos="6480"/>
      </w:tabs>
      <w:spacing w:before="220" w:after="40"/>
      <w:contextualSpacing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rsid w:val="003F347D"/>
    <w:pPr>
      <w:spacing w:after="220"/>
      <w:contextualSpacing/>
      <w:outlineLvl w:val="4"/>
    </w:pPr>
    <w:rPr>
      <w:rFonts w:asciiTheme="majorHAnsi" w:hAnsiTheme="majorHAnsi"/>
      <w:b/>
      <w:caps/>
      <w:spacing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347D"/>
    <w:pPr>
      <w:spacing w:before="240" w:line="240" w:lineRule="atLeast"/>
      <w:outlineLvl w:val="5"/>
    </w:pPr>
    <w:rPr>
      <w:rFonts w:asciiTheme="majorHAnsi" w:hAnsiTheme="majorHAnsi"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1F497D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775169"/>
  </w:style>
  <w:style w:type="character" w:customStyle="1" w:styleId="Heading3Char">
    <w:name w:val="Heading 3 Char"/>
    <w:basedOn w:val="DefaultParagraphFont"/>
    <w:link w:val="Heading3"/>
    <w:uiPriority w:val="9"/>
    <w:rsid w:val="00A07342"/>
    <w:rPr>
      <w:i/>
      <w:spacing w:val="5"/>
      <w:sz w:val="23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5527F7"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Cs w:val="16"/>
    </w:rPr>
  </w:style>
  <w:style w:type="table" w:styleId="TableGrid">
    <w:name w:val="Table Grid"/>
    <w:basedOn w:val="TableNormal"/>
    <w:rsid w:val="001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27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F347D"/>
    <w:pPr>
      <w:spacing w:before="0" w:after="0"/>
      <w:ind w:left="-2218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3F347D"/>
  </w:style>
  <w:style w:type="paragraph" w:styleId="Footer">
    <w:name w:val="footer"/>
    <w:basedOn w:val="Normal"/>
    <w:link w:val="FooterChar"/>
    <w:uiPriority w:val="99"/>
    <w:unhideWhenUsed/>
    <w:rsid w:val="003F347D"/>
    <w:pPr>
      <w:ind w:left="-2218"/>
      <w:jc w:val="center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3F347D"/>
    <w:rPr>
      <w:caps/>
    </w:rPr>
  </w:style>
  <w:style w:type="paragraph" w:styleId="Bibliography">
    <w:name w:val="Bibliography"/>
    <w:basedOn w:val="Normal"/>
    <w:next w:val="Normal"/>
    <w:uiPriority w:val="37"/>
    <w:semiHidden/>
    <w:unhideWhenUsed/>
    <w:rsid w:val="006825F3"/>
  </w:style>
  <w:style w:type="paragraph" w:styleId="BlockText">
    <w:name w:val="Block Text"/>
    <w:basedOn w:val="Normal"/>
    <w:semiHidden/>
    <w:unhideWhenUsed/>
    <w:rsid w:val="005527F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825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825F3"/>
  </w:style>
  <w:style w:type="paragraph" w:styleId="BodyText2">
    <w:name w:val="Body Text 2"/>
    <w:basedOn w:val="Normal"/>
    <w:link w:val="BodyText2Char"/>
    <w:semiHidden/>
    <w:unhideWhenUsed/>
    <w:rsid w:val="00682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825F3"/>
  </w:style>
  <w:style w:type="paragraph" w:styleId="BodyText3">
    <w:name w:val="Body Text 3"/>
    <w:basedOn w:val="Normal"/>
    <w:link w:val="BodyText3Char"/>
    <w:semiHidden/>
    <w:unhideWhenUsed/>
    <w:rsid w:val="006825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25F3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825F3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825F3"/>
  </w:style>
  <w:style w:type="paragraph" w:styleId="BodyTextIndent">
    <w:name w:val="Body Text Indent"/>
    <w:basedOn w:val="Normal"/>
    <w:link w:val="BodyTextIndentChar"/>
    <w:semiHidden/>
    <w:unhideWhenUsed/>
    <w:rsid w:val="006825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825F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6825F3"/>
    <w:pPr>
      <w:spacing w:after="1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25F3"/>
  </w:style>
  <w:style w:type="paragraph" w:styleId="BodyTextIndent2">
    <w:name w:val="Body Text Indent 2"/>
    <w:basedOn w:val="Normal"/>
    <w:link w:val="BodyTextIndent2Char"/>
    <w:semiHidden/>
    <w:unhideWhenUsed/>
    <w:rsid w:val="006825F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825F3"/>
  </w:style>
  <w:style w:type="paragraph" w:styleId="BodyTextIndent3">
    <w:name w:val="Body Text Indent 3"/>
    <w:basedOn w:val="Normal"/>
    <w:link w:val="BodyTextIndent3Char"/>
    <w:semiHidden/>
    <w:unhideWhenUsed/>
    <w:rsid w:val="006825F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25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527F7"/>
    <w:rPr>
      <w:b/>
      <w:bCs/>
      <w:i/>
      <w:iCs/>
      <w:spacing w:val="0"/>
    </w:rPr>
  </w:style>
  <w:style w:type="paragraph" w:styleId="Caption">
    <w:name w:val="caption"/>
    <w:basedOn w:val="Normal"/>
    <w:next w:val="Normal"/>
    <w:semiHidden/>
    <w:unhideWhenUsed/>
    <w:qFormat/>
    <w:rsid w:val="006825F3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825F3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825F3"/>
  </w:style>
  <w:style w:type="table" w:styleId="ColorfulGrid">
    <w:name w:val="Colorful Grid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825F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25F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25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25F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825F3"/>
  </w:style>
  <w:style w:type="character" w:customStyle="1" w:styleId="DateChar">
    <w:name w:val="Date Char"/>
    <w:basedOn w:val="DefaultParagraphFont"/>
    <w:link w:val="Date"/>
    <w:semiHidden/>
    <w:rsid w:val="006825F3"/>
  </w:style>
  <w:style w:type="paragraph" w:styleId="DocumentMap">
    <w:name w:val="Document Map"/>
    <w:basedOn w:val="Normal"/>
    <w:link w:val="DocumentMapChar"/>
    <w:semiHidden/>
    <w:unhideWhenUsed/>
    <w:rsid w:val="006825F3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825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825F3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825F3"/>
  </w:style>
  <w:style w:type="character" w:styleId="Emphasis">
    <w:name w:val="Emphasis"/>
    <w:basedOn w:val="DefaultParagraphFont"/>
    <w:semiHidden/>
    <w:unhideWhenUsed/>
    <w:qFormat/>
    <w:rsid w:val="006825F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825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825F3"/>
    <w:rPr>
      <w:szCs w:val="20"/>
    </w:rPr>
  </w:style>
  <w:style w:type="paragraph" w:styleId="EnvelopeAddress">
    <w:name w:val="envelope address"/>
    <w:basedOn w:val="Normal"/>
    <w:semiHidden/>
    <w:unhideWhenUsed/>
    <w:rsid w:val="006825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825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6825F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6825F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825F3"/>
    <w:rPr>
      <w:szCs w:val="20"/>
    </w:rPr>
  </w:style>
  <w:style w:type="table" w:styleId="GridTable1Light">
    <w:name w:val="Grid Table 1 Light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7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7D"/>
    <w:rPr>
      <w:rFonts w:asciiTheme="majorHAnsi" w:eastAsiaTheme="majorEastAsia" w:hAnsiTheme="majorHAnsi" w:cstheme="majorBidi"/>
      <w:b/>
      <w:color w:val="1F497D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7D"/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styleId="HTMLAcronym">
    <w:name w:val="HTML Acronym"/>
    <w:basedOn w:val="DefaultParagraphFont"/>
    <w:semiHidden/>
    <w:unhideWhenUsed/>
    <w:rsid w:val="006825F3"/>
  </w:style>
  <w:style w:type="paragraph" w:styleId="HTMLAddress">
    <w:name w:val="HTML Address"/>
    <w:basedOn w:val="Normal"/>
    <w:link w:val="HTMLAddressChar"/>
    <w:semiHidden/>
    <w:unhideWhenUsed/>
    <w:rsid w:val="006825F3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825F3"/>
    <w:rPr>
      <w:i/>
      <w:iCs/>
    </w:rPr>
  </w:style>
  <w:style w:type="character" w:styleId="HTMLCite">
    <w:name w:val="HTML Cite"/>
    <w:basedOn w:val="DefaultParagraphFont"/>
    <w:semiHidden/>
    <w:unhideWhenUsed/>
    <w:rsid w:val="006825F3"/>
    <w:rPr>
      <w:i/>
      <w:iCs/>
    </w:rPr>
  </w:style>
  <w:style w:type="character" w:styleId="HTMLCode">
    <w:name w:val="HTML Code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825F3"/>
    <w:rPr>
      <w:i/>
      <w:iCs/>
    </w:rPr>
  </w:style>
  <w:style w:type="character" w:styleId="HTMLKeyboard">
    <w:name w:val="HTML Keyboard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825F3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25F3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6825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825F3"/>
    <w:rPr>
      <w:i/>
      <w:iCs/>
    </w:rPr>
  </w:style>
  <w:style w:type="character" w:styleId="Hyperlink">
    <w:name w:val="Hyperlink"/>
    <w:basedOn w:val="DefaultParagraphFont"/>
    <w:unhideWhenUsed/>
    <w:rsid w:val="006825F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825F3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825F3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825F3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825F3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825F3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825F3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825F3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825F3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825F3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825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527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527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2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527F7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5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825F3"/>
  </w:style>
  <w:style w:type="paragraph" w:styleId="List">
    <w:name w:val="List"/>
    <w:basedOn w:val="Normal"/>
    <w:semiHidden/>
    <w:unhideWhenUsed/>
    <w:rsid w:val="006825F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6825F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825F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825F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825F3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5C3DAE"/>
    <w:pPr>
      <w:numPr>
        <w:numId w:val="40"/>
      </w:numPr>
      <w:spacing w:after="60"/>
    </w:pPr>
  </w:style>
  <w:style w:type="paragraph" w:styleId="ListBullet2">
    <w:name w:val="List Bullet 2"/>
    <w:basedOn w:val="Normal"/>
    <w:semiHidden/>
    <w:unhideWhenUsed/>
    <w:rsid w:val="006825F3"/>
    <w:pPr>
      <w:numPr>
        <w:numId w:val="30"/>
      </w:numPr>
      <w:contextualSpacing/>
    </w:pPr>
  </w:style>
  <w:style w:type="paragraph" w:styleId="ListBullet3">
    <w:name w:val="List Bullet 3"/>
    <w:basedOn w:val="Normal"/>
    <w:semiHidden/>
    <w:unhideWhenUsed/>
    <w:rsid w:val="006825F3"/>
    <w:pPr>
      <w:numPr>
        <w:numId w:val="31"/>
      </w:numPr>
      <w:contextualSpacing/>
    </w:pPr>
  </w:style>
  <w:style w:type="paragraph" w:styleId="ListBullet4">
    <w:name w:val="List Bullet 4"/>
    <w:basedOn w:val="Normal"/>
    <w:semiHidden/>
    <w:unhideWhenUsed/>
    <w:rsid w:val="006825F3"/>
    <w:pPr>
      <w:numPr>
        <w:numId w:val="32"/>
      </w:numPr>
      <w:contextualSpacing/>
    </w:pPr>
  </w:style>
  <w:style w:type="paragraph" w:styleId="ListBullet5">
    <w:name w:val="List Bullet 5"/>
    <w:basedOn w:val="Normal"/>
    <w:semiHidden/>
    <w:unhideWhenUsed/>
    <w:rsid w:val="006825F3"/>
    <w:pPr>
      <w:numPr>
        <w:numId w:val="33"/>
      </w:numPr>
      <w:contextualSpacing/>
    </w:pPr>
  </w:style>
  <w:style w:type="paragraph" w:styleId="ListContinue">
    <w:name w:val="List Continue"/>
    <w:basedOn w:val="Normal"/>
    <w:semiHidden/>
    <w:unhideWhenUsed/>
    <w:rsid w:val="006825F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825F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825F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6825F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6825F3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C406B8"/>
    <w:pPr>
      <w:numPr>
        <w:numId w:val="39"/>
      </w:numPr>
      <w:contextualSpacing/>
    </w:pPr>
  </w:style>
  <w:style w:type="paragraph" w:styleId="ListNumber2">
    <w:name w:val="List Number 2"/>
    <w:basedOn w:val="Normal"/>
    <w:semiHidden/>
    <w:unhideWhenUsed/>
    <w:rsid w:val="006825F3"/>
    <w:pPr>
      <w:numPr>
        <w:numId w:val="35"/>
      </w:numPr>
      <w:contextualSpacing/>
    </w:pPr>
  </w:style>
  <w:style w:type="paragraph" w:styleId="ListNumber3">
    <w:name w:val="List Number 3"/>
    <w:basedOn w:val="Normal"/>
    <w:semiHidden/>
    <w:unhideWhenUsed/>
    <w:rsid w:val="006825F3"/>
    <w:pPr>
      <w:numPr>
        <w:numId w:val="36"/>
      </w:numPr>
      <w:contextualSpacing/>
    </w:pPr>
  </w:style>
  <w:style w:type="paragraph" w:styleId="ListNumber4">
    <w:name w:val="List Number 4"/>
    <w:basedOn w:val="Normal"/>
    <w:semiHidden/>
    <w:unhideWhenUsed/>
    <w:rsid w:val="006825F3"/>
    <w:pPr>
      <w:numPr>
        <w:numId w:val="37"/>
      </w:numPr>
      <w:contextualSpacing/>
    </w:pPr>
  </w:style>
  <w:style w:type="paragraph" w:styleId="ListNumber5">
    <w:name w:val="List Number 5"/>
    <w:basedOn w:val="Normal"/>
    <w:semiHidden/>
    <w:unhideWhenUsed/>
    <w:rsid w:val="006825F3"/>
    <w:pPr>
      <w:numPr>
        <w:numId w:val="3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825F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82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jc w:val="both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825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825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825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825F3"/>
    <w:pPr>
      <w:jc w:val="both"/>
    </w:pPr>
  </w:style>
  <w:style w:type="paragraph" w:styleId="NormalWeb">
    <w:name w:val="Normal (Web)"/>
    <w:basedOn w:val="Normal"/>
    <w:semiHidden/>
    <w:unhideWhenUsed/>
    <w:rsid w:val="006825F3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6825F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825F3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825F3"/>
  </w:style>
  <w:style w:type="character" w:styleId="PageNumber">
    <w:name w:val="page number"/>
    <w:basedOn w:val="DefaultParagraphFont"/>
    <w:semiHidden/>
    <w:unhideWhenUsed/>
    <w:rsid w:val="006825F3"/>
  </w:style>
  <w:style w:type="table" w:styleId="PlainTable1">
    <w:name w:val="Plain Table 1"/>
    <w:basedOn w:val="TableNormal"/>
    <w:uiPriority w:val="41"/>
    <w:rsid w:val="006825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825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825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25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825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825F3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825F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527F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27F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825F3"/>
  </w:style>
  <w:style w:type="character" w:customStyle="1" w:styleId="SalutationChar">
    <w:name w:val="Salutation Char"/>
    <w:basedOn w:val="DefaultParagraphFont"/>
    <w:link w:val="Salutation"/>
    <w:semiHidden/>
    <w:rsid w:val="006825F3"/>
  </w:style>
  <w:style w:type="paragraph" w:styleId="Signature">
    <w:name w:val="Signature"/>
    <w:basedOn w:val="Normal"/>
    <w:link w:val="SignatureChar"/>
    <w:semiHidden/>
    <w:unhideWhenUsed/>
    <w:rsid w:val="006825F3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825F3"/>
  </w:style>
  <w:style w:type="character" w:styleId="SmartHyperlink">
    <w:name w:val="Smart Hyperlink"/>
    <w:basedOn w:val="DefaultParagraphFont"/>
    <w:uiPriority w:val="99"/>
    <w:semiHidden/>
    <w:unhideWhenUsed/>
    <w:rsid w:val="006825F3"/>
    <w:rPr>
      <w:u w:val="dotted"/>
    </w:rPr>
  </w:style>
  <w:style w:type="character" w:styleId="Strong">
    <w:name w:val="Strong"/>
    <w:basedOn w:val="DefaultParagraphFont"/>
    <w:semiHidden/>
    <w:unhideWhenUsed/>
    <w:qFormat/>
    <w:rsid w:val="006825F3"/>
    <w:rPr>
      <w:b/>
      <w:bCs/>
    </w:rPr>
  </w:style>
  <w:style w:type="paragraph" w:styleId="Subtitle">
    <w:name w:val="Subtitle"/>
    <w:basedOn w:val="Normal"/>
    <w:link w:val="SubtitleChar"/>
    <w:semiHidden/>
    <w:unhideWhenUsed/>
    <w:qFormat/>
    <w:rsid w:val="00011FB3"/>
    <w:pPr>
      <w:numPr>
        <w:ilvl w:val="1"/>
      </w:numPr>
      <w:spacing w:after="160"/>
      <w:ind w:left="-2218"/>
      <w:contextualSpacing/>
      <w:jc w:val="center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11FB3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25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25F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825F3"/>
    <w:pPr>
      <w:spacing w:before="60" w:after="1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825F3"/>
    <w:pPr>
      <w:spacing w:before="60" w:after="1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825F3"/>
    <w:pPr>
      <w:spacing w:before="60" w:after="1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825F3"/>
    <w:pPr>
      <w:spacing w:before="60" w:after="1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825F3"/>
    <w:pPr>
      <w:spacing w:before="60" w:after="1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825F3"/>
    <w:pPr>
      <w:spacing w:before="60" w:after="1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825F3"/>
    <w:pPr>
      <w:spacing w:before="60" w:after="1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825F3"/>
    <w:pPr>
      <w:spacing w:before="60" w:after="1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825F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825F3"/>
    <w:pPr>
      <w:spacing w:after="0"/>
    </w:pPr>
  </w:style>
  <w:style w:type="table" w:styleId="TableProfessional">
    <w:name w:val="Table Professional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825F3"/>
    <w:pPr>
      <w:spacing w:before="60" w:after="1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unhideWhenUsed/>
    <w:qFormat/>
    <w:rsid w:val="003F347D"/>
    <w:pPr>
      <w:spacing w:after="360" w:line="312" w:lineRule="auto"/>
      <w:ind w:left="-2218"/>
      <w:contextualSpacing/>
      <w:jc w:val="center"/>
    </w:pPr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F347D"/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paragraph" w:styleId="TOAHeading">
    <w:name w:val="toa heading"/>
    <w:basedOn w:val="Normal"/>
    <w:next w:val="Normal"/>
    <w:semiHidden/>
    <w:unhideWhenUsed/>
    <w:rsid w:val="006825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6825F3"/>
  </w:style>
  <w:style w:type="paragraph" w:styleId="TOC2">
    <w:name w:val="toc 2"/>
    <w:basedOn w:val="Normal"/>
    <w:next w:val="Normal"/>
    <w:autoRedefine/>
    <w:semiHidden/>
    <w:unhideWhenUsed/>
    <w:rsid w:val="006825F3"/>
    <w:pPr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6825F3"/>
    <w:pPr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6825F3"/>
    <w:pPr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6825F3"/>
    <w:pPr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6825F3"/>
    <w:pPr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6825F3"/>
    <w:pPr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6825F3"/>
    <w:pPr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6825F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E3A"/>
    <w:pPr>
      <w:contextualSpacing w:val="0"/>
      <w:jc w:val="both"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825F3"/>
    <w:rPr>
      <w:color w:val="808080"/>
      <w:shd w:val="clear" w:color="auto" w:fill="E6E6E6"/>
    </w:rPr>
  </w:style>
  <w:style w:type="numbering" w:customStyle="1" w:styleId="Multilevelbulletlist">
    <w:name w:val="Multilevel bullet list"/>
    <w:uiPriority w:val="99"/>
    <w:rsid w:val="00FD6F91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science/2020/mar/26/spring-heeled-concept-that-could-see-usain-bolt-rocket-to-50mph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ople.sutd.edu.sg/ricky_ang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lab.vanderbilt.edu/arclab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2\AppData\Local\Packages\Microsoft.Office.Desktop_8wekyb3d8bbwe\LocalCache\Roaming\Microsoft\Templates\Sales%20manager%20resume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32404A6CDF44D1AB5EFE9861202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93093-5506-4B75-AA29-B60A9B720D4F}"/>
      </w:docPartPr>
      <w:docPartBody>
        <w:p w:rsidR="005E47D3" w:rsidRDefault="009A2BF2">
          <w:pPr>
            <w:pStyle w:val="B032404A6CDF44D1AB5EFE9861202F1A"/>
          </w:pPr>
          <w:r w:rsidRPr="00640DA6">
            <w:t>Communication</w:t>
          </w:r>
        </w:p>
      </w:docPartBody>
    </w:docPart>
    <w:docPart>
      <w:docPartPr>
        <w:name w:val="F175457C105C4DA6915D839BCAF7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F2192-DB7D-4787-97B5-6D8CB510E975}"/>
      </w:docPartPr>
      <w:docPartBody>
        <w:p w:rsidR="00B13C2E" w:rsidRDefault="00A669D7" w:rsidP="00A669D7">
          <w:pPr>
            <w:pStyle w:val="F175457C105C4DA6915D839BCAF7C105"/>
          </w:pPr>
          <w:r w:rsidRPr="00640DA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F2"/>
    <w:rsid w:val="0008017C"/>
    <w:rsid w:val="000E68B3"/>
    <w:rsid w:val="0033008D"/>
    <w:rsid w:val="00421A02"/>
    <w:rsid w:val="004A1FCD"/>
    <w:rsid w:val="005E47D3"/>
    <w:rsid w:val="00615D9F"/>
    <w:rsid w:val="006E2C31"/>
    <w:rsid w:val="00760BD7"/>
    <w:rsid w:val="00767B1A"/>
    <w:rsid w:val="007B591B"/>
    <w:rsid w:val="008772FB"/>
    <w:rsid w:val="00881381"/>
    <w:rsid w:val="00890717"/>
    <w:rsid w:val="008F14E0"/>
    <w:rsid w:val="00904B38"/>
    <w:rsid w:val="009A2BF2"/>
    <w:rsid w:val="00A669D7"/>
    <w:rsid w:val="00A75B41"/>
    <w:rsid w:val="00B13C2E"/>
    <w:rsid w:val="00CD3CFF"/>
    <w:rsid w:val="00D435FE"/>
    <w:rsid w:val="00D9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32404A6CDF44D1AB5EFE9861202F1A">
    <w:name w:val="B032404A6CDF44D1AB5EFE9861202F1A"/>
  </w:style>
  <w:style w:type="paragraph" w:customStyle="1" w:styleId="F175457C105C4DA6915D839BCAF7C105">
    <w:name w:val="F175457C105C4DA6915D839BCAF7C105"/>
    <w:rsid w:val="00A669D7"/>
    <w:rPr>
      <w:lang w:val="en-US" w:eastAsia="en-US"/>
    </w:rPr>
  </w:style>
  <w:style w:type="paragraph" w:customStyle="1" w:styleId="9AECBA30B0AD4097A0A7976FC32063DB">
    <w:name w:val="9AECBA30B0AD4097A0A7976FC32063DB"/>
    <w:rsid w:val="000E68B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ales Manager resume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</Template>
  <TotalTime>19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Sutrisno</dc:creator>
  <cp:lastModifiedBy>Sutrisno, Amanda S</cp:lastModifiedBy>
  <cp:revision>24</cp:revision>
  <cp:lastPrinted>2003-12-31T20:25:00Z</cp:lastPrinted>
  <dcterms:created xsi:type="dcterms:W3CDTF">2022-07-24T12:09:00Z</dcterms:created>
  <dcterms:modified xsi:type="dcterms:W3CDTF">2022-07-24T12:37:00Z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